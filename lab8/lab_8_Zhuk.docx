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F8F2" w14:textId="77777777" w:rsidR="002858E0" w:rsidRDefault="00D84151" w:rsidP="003B218A">
      <w:pPr>
        <w:spacing w:after="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 wp14:anchorId="786EDB3E" wp14:editId="4FDDC44C">
            <wp:extent cx="5943600" cy="1346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85C90" w14:textId="77777777" w:rsidR="00066DD4" w:rsidRPr="00E60A1F" w:rsidRDefault="00066DD4" w:rsidP="00066DD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E60A1F"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Министерство науки и высшего образования Российской Федерации</w:t>
      </w:r>
    </w:p>
    <w:p w14:paraId="57F3FBDE" w14:textId="77777777" w:rsidR="00066DD4" w:rsidRPr="00E60A1F" w:rsidRDefault="00066DD4" w:rsidP="00066DD4">
      <w:pPr>
        <w:spacing w:after="200"/>
        <w:jc w:val="center"/>
        <w:rPr>
          <w:rFonts w:ascii="Times New Roman" w:eastAsia="Times New Roman" w:hAnsi="Times New Roman" w:cs="Times New Roman"/>
          <w:b/>
          <w:szCs w:val="28"/>
          <w:lang w:val="ru-RU"/>
        </w:rPr>
      </w:pP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Федеральное государственное бюджетное образовательное</w:t>
      </w:r>
      <w:r>
        <w:rPr>
          <w:rFonts w:ascii="Times New Roman" w:eastAsia="Times New Roman" w:hAnsi="Times New Roman" w:cs="Times New Roman"/>
          <w:b/>
          <w:szCs w:val="28"/>
          <w:lang w:val="ru-RU"/>
        </w:rPr>
        <w:t xml:space="preserve"> 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учреждение высшего образования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МОСКОВСКИЙ ГОСУДАРСТВЕННЫЙ ТЕХНИЧЕСКИЙ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Н.Э.БАУМАНА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(национальный исследовательский университет)»</w:t>
      </w:r>
    </w:p>
    <w:p w14:paraId="461261A5" w14:textId="77777777" w:rsidR="00066DD4" w:rsidRPr="003B218A" w:rsidRDefault="00066DD4" w:rsidP="00066DD4">
      <w:pPr>
        <w:spacing w:after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Факультет: Информатика и системы управления</w:t>
      </w:r>
    </w:p>
    <w:p w14:paraId="4A38C34B" w14:textId="77777777" w:rsidR="00066DD4" w:rsidRPr="003B218A" w:rsidRDefault="00066DD4" w:rsidP="00066DD4">
      <w:pPr>
        <w:spacing w:after="9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Кафедра:</w:t>
      </w: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B21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Теоретическая информатика и компьютерные технологии</w:t>
      </w:r>
    </w:p>
    <w:p w14:paraId="7EA8F19A" w14:textId="668A108C" w:rsidR="002858E0" w:rsidRPr="00C141AD" w:rsidRDefault="008D3600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Лабораторная работа № </w:t>
      </w:r>
      <w:r w:rsidR="00C141AD" w:rsidRPr="00C141AD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8</w:t>
      </w:r>
    </w:p>
    <w:p w14:paraId="30FCB0DA" w14:textId="0C789C50" w:rsidR="00C141AD" w:rsidRPr="00C141AD" w:rsidRDefault="00BA20D0" w:rsidP="00C141AD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C141AD"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Геометрическая интерпретация численных методов</w:t>
      </w:r>
    </w:p>
    <w:p w14:paraId="3870CEDB" w14:textId="69195902" w:rsidR="00264795" w:rsidRDefault="00C141AD" w:rsidP="00C141AD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>линейной алгебры</w:t>
      </w:r>
      <w:r w:rsidR="00BA20D0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264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8A2AB6F" w14:textId="26E1B98B" w:rsidR="002858E0" w:rsidRDefault="00D506B5" w:rsidP="003C4E6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</w:t>
      </w:r>
      <w:r w:rsidR="00877145" w:rsidRPr="00877145">
        <w:rPr>
          <w:rFonts w:ascii="Times New Roman" w:eastAsia="Times New Roman" w:hAnsi="Times New Roman" w:cs="Times New Roman"/>
          <w:sz w:val="28"/>
          <w:szCs w:val="28"/>
          <w:lang w:val="ru-RU"/>
        </w:rPr>
        <w:t>Численные методы линейной алгебры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3C97E1B0" w14:textId="77777777" w:rsidR="003C4E65" w:rsidRPr="003C4E65" w:rsidRDefault="003C4E65" w:rsidP="003C4E6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50E0EE" w14:textId="11B9E62C" w:rsidR="00C279AD" w:rsidRDefault="00C279AD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BFDE2F" w14:textId="77777777" w:rsidR="00E9370F" w:rsidRDefault="00E9370F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977CE5" w14:textId="5834F2BB" w:rsidR="003B218A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Работу выполнил</w:t>
      </w:r>
    </w:p>
    <w:p w14:paraId="659F202D" w14:textId="3C05CAEF" w:rsidR="003B218A" w:rsidRPr="00DC4DA3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группы ИУ9-</w:t>
      </w:r>
      <w:r w:rsidR="00877145" w:rsidRPr="00920C74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="00DC4DA3" w:rsidRP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</w:p>
    <w:p w14:paraId="24A24706" w14:textId="72823852" w:rsidR="003C4E65" w:rsidRDefault="00DC4DA3" w:rsidP="003C4E6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Жук Дмитрий</w:t>
      </w:r>
    </w:p>
    <w:p w14:paraId="08B7A957" w14:textId="77777777" w:rsidR="003C4E65" w:rsidRDefault="003C4E6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2F400EB" w14:textId="08E8125A" w:rsidR="003B218A" w:rsidRPr="000B344D" w:rsidRDefault="00804977" w:rsidP="0080497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B344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29298D6E" w14:textId="1C81CA1E" w:rsidR="009A2A67" w:rsidRPr="00C141AD" w:rsidRDefault="00C141AD" w:rsidP="00C141AD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>Научиться создавать мобильные приложения решения задач по курсу «Численные</w:t>
      </w: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 линейной алгебры» с графическим пользовательским интерфейсом c использованием</w:t>
      </w: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фреймворка </w:t>
      </w:r>
      <w:proofErr w:type="spellStart"/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>Flutter</w:t>
      </w:r>
      <w:proofErr w:type="spellEnd"/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языке программирования </w:t>
      </w:r>
      <w:proofErr w:type="spellStart"/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>Dart</w:t>
      </w:r>
      <w:proofErr w:type="spellEnd"/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63BC50E" w14:textId="45675B62" w:rsidR="00EC7F96" w:rsidRDefault="00EC7F96" w:rsidP="009A2A6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A68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Реализация</w:t>
      </w:r>
    </w:p>
    <w:p w14:paraId="0C18FD04" w14:textId="4389CAB5" w:rsidR="00C141AD" w:rsidRPr="00C141AD" w:rsidRDefault="00C141AD" w:rsidP="00C141AD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>В данной лабораторной работе необходимо разработать программу, реализующую на</w:t>
      </w: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>экране мобильного устройства один из алгоритмов численных методов, перечисленных в</w:t>
      </w: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таблице ниже. Программа должна иметь графический пользовательский интерфейс, через</w:t>
      </w: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>который пользователь может задавать исходные данные задачи: размерность матрицы, значения</w:t>
      </w: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>элементов матрицы, вектора и т.д. Результат решения задачи должен обновляться</w:t>
      </w: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автоматически при изменении любого параметра формы ввода данных.</w:t>
      </w:r>
    </w:p>
    <w:p w14:paraId="375BB383" w14:textId="0AFBCB36" w:rsidR="00C141AD" w:rsidRDefault="00C141AD" w:rsidP="00C141AD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Программа реализации численного метода, должна быть переписана на язык</w:t>
      </w: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программирования </w:t>
      </w:r>
      <w:proofErr w:type="spellStart"/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>Dart</w:t>
      </w:r>
      <w:proofErr w:type="spellEnd"/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C8FFDA1" w14:textId="77777777" w:rsidR="00C141AD" w:rsidRDefault="00C141AD" w:rsidP="00C141AD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>Решение</w:t>
      </w: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системы</w:t>
      </w: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>уравнений</w:t>
      </w: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>3х3 методом</w:t>
      </w: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>Гаусса</w:t>
      </w:r>
    </w:p>
    <w:p w14:paraId="7152BE06" w14:textId="77777777" w:rsidR="00C141AD" w:rsidRDefault="00C141AD" w:rsidP="00C141AD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>В форму ввода данных</w:t>
      </w: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необходимо ввести</w:t>
      </w: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>коэффициенты</w:t>
      </w: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>матрицы и вектор</w:t>
      </w: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>правой части</w:t>
      </w: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8AF91A8" w14:textId="35A38DAB" w:rsidR="00C141AD" w:rsidRDefault="00C141AD" w:rsidP="00C141AD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>Графическое представление</w:t>
      </w: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>неизвестного вектора и вектора</w:t>
      </w: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>правой части в изометрической</w:t>
      </w: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проекции, вектор решения</w:t>
      </w: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необходимо вывести цветом</w:t>
      </w: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>отличным от цвета вектора правой</w:t>
      </w: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>части. Значения координат</w:t>
      </w: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>векторов выводятся отдельно.</w:t>
      </w: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>Вывести отдельным цветом оси</w:t>
      </w: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системы координат, в которой</w:t>
      </w: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141AD">
        <w:rPr>
          <w:rFonts w:ascii="Times New Roman" w:eastAsia="Times New Roman" w:hAnsi="Times New Roman" w:cs="Times New Roman"/>
          <w:sz w:val="28"/>
          <w:szCs w:val="28"/>
          <w:lang w:val="ru-RU"/>
        </w:rPr>
        <w:t>строятся вектора.</w:t>
      </w:r>
    </w:p>
    <w:p w14:paraId="5456FAF1" w14:textId="5465C66B" w:rsidR="00B228DE" w:rsidRDefault="00797F94" w:rsidP="00C141AD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Приложение</w:t>
      </w:r>
    </w:p>
    <w:p w14:paraId="338FBCD1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import '</w:t>
      </w:r>
      <w:proofErr w:type="spellStart"/>
      <w:r w:rsidRPr="00C141A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dart:ui</w:t>
      </w:r>
      <w:proofErr w:type="spellEnd"/>
      <w:r w:rsidRPr="00C141A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';</w:t>
      </w:r>
    </w:p>
    <w:p w14:paraId="2C4B5C6B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4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proofErr w:type="gramStart"/>
      <w:r w:rsidRPr="00C14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package:flutter</w:t>
      </w:r>
      <w:proofErr w:type="spellEnd"/>
      <w:r w:rsidRPr="00C14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C14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material.dart</w:t>
      </w:r>
      <w:proofErr w:type="spellEnd"/>
      <w:proofErr w:type="gramEnd"/>
      <w:r w:rsidRPr="00C14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253B14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4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proofErr w:type="gramStart"/>
      <w:r w:rsidRPr="00C14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package:vector_math</w:t>
      </w:r>
      <w:proofErr w:type="spellEnd"/>
      <w:r w:rsidRPr="00C14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C14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vector_math.dart</w:t>
      </w:r>
      <w:proofErr w:type="spellEnd"/>
      <w:proofErr w:type="gramEnd"/>
      <w:r w:rsidRPr="00C14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math;</w:t>
      </w:r>
    </w:p>
    <w:p w14:paraId="49584FAC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4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proofErr w:type="gramStart"/>
      <w:r w:rsidRPr="00C14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dart:math</w:t>
      </w:r>
      <w:proofErr w:type="spellEnd"/>
      <w:proofErr w:type="gramEnd"/>
      <w:r w:rsidRPr="00C14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math;</w:t>
      </w:r>
    </w:p>
    <w:p w14:paraId="5BF5586B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4DE007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=&gt; </w:t>
      </w:r>
      <w:proofErr w:type="spellStart"/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runApp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MyApp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3C98609C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BF0216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MyApp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StatelessWidget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6BFCF6D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@</w:t>
      </w:r>
      <w:proofErr w:type="gramStart"/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  <w:proofErr w:type="gramEnd"/>
    </w:p>
    <w:p w14:paraId="07853C60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Widget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build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BuildContext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context) {</w:t>
      </w:r>
    </w:p>
    <w:p w14:paraId="1D69F60F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141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MaterialApp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0511665C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title: </w:t>
      </w:r>
      <w:r w:rsidRPr="00C14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'Flutter Custom Painter'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79080C9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theme: </w:t>
      </w:r>
      <w:proofErr w:type="spellStart"/>
      <w:proofErr w:type="gram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ThemeData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4DA95CAF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primarySwatch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Colors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.pink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5559238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),</w:t>
      </w:r>
    </w:p>
    <w:p w14:paraId="6ED756B7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home: </w:t>
      </w:r>
      <w:proofErr w:type="spellStart"/>
      <w:proofErr w:type="gram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MyPainter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5626ABBB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);</w:t>
      </w:r>
    </w:p>
    <w:p w14:paraId="24970B83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51A16D9E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8F715C0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0A27EF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MyPainter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StatefulWidget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2AAFD13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@</w:t>
      </w:r>
      <w:proofErr w:type="gramStart"/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  <w:proofErr w:type="gramEnd"/>
    </w:p>
    <w:p w14:paraId="24BBA87B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MyPainterState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createState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=&gt; </w:t>
      </w:r>
      <w:proofErr w:type="spell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MyPainterState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E3B43C9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2A44C56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1162AD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MyPainterState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State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MyPainter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{</w:t>
      </w:r>
    </w:p>
    <w:p w14:paraId="2A033BC0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_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rotateA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math.pi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17F15E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_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rotateB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math.pi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spellStart"/>
      <w:proofErr w:type="gram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math.</w:t>
      </w:r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asin</w:t>
      </w:r>
      <w:proofErr w:type="spellEnd"/>
      <w:proofErr w:type="gram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math.</w:t>
      </w:r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6937AF8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_zoom =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E12B12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m3 = </w:t>
      </w:r>
      <w:proofErr w:type="gram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math.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Matrix3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zero</w:t>
      </w:r>
      <w:proofErr w:type="gram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33E4D78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v3 = </w:t>
      </w:r>
      <w:proofErr w:type="gram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math.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Vector3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zero</w:t>
      </w:r>
      <w:proofErr w:type="gram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82EDF11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math.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proofErr w:type="gramEnd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3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 saveV3;</w:t>
      </w:r>
    </w:p>
    <w:p w14:paraId="79306D5C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math.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proofErr w:type="gramEnd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3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 resV3;</w:t>
      </w:r>
    </w:p>
    <w:p w14:paraId="51E048A0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4EF2AD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Widget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numberMatrix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j) {</w:t>
      </w:r>
    </w:p>
    <w:p w14:paraId="03C09471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141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Padding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0E0B725E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padding: 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EdgeInsets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all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682F4647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child: </w:t>
      </w:r>
      <w:proofErr w:type="gram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Row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78A81297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children: [</w:t>
      </w:r>
    </w:p>
    <w:p w14:paraId="62DE3446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14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'${</w:t>
      </w:r>
      <w:r w:rsidRPr="00C14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14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==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14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? 'b_${</w:t>
      </w:r>
      <w:proofErr w:type="spellStart"/>
      <w:r w:rsidRPr="00C14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14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+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14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}</w:t>
      </w:r>
      <w:proofErr w:type="gramStart"/>
      <w:r w:rsidRPr="00C14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:</w:t>
      </w:r>
      <w:proofErr w:type="gramEnd"/>
      <w:r w:rsidRPr="00C14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'A_${</w:t>
      </w:r>
      <w:proofErr w:type="spellStart"/>
      <w:r w:rsidRPr="00C14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14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+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14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}_${</w:t>
      </w:r>
      <w:r w:rsidRPr="00C141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14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+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14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}'} = '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0188405E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Expanded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631A0EF1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child: </w:t>
      </w:r>
      <w:proofErr w:type="spellStart"/>
      <w:proofErr w:type="gram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TextFormField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79BC279D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onChanged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(text) {</w:t>
      </w:r>
    </w:p>
    <w:p w14:paraId="4248A533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myDouble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tryParse</w:t>
      </w:r>
      <w:proofErr w:type="spellEnd"/>
      <w:proofErr w:type="gram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(text);</w:t>
      </w:r>
    </w:p>
    <w:p w14:paraId="77F67668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141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myDouble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is! 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C141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296EAA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</w:p>
    <w:p w14:paraId="61874566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141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(j ==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D7E4B80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v3[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myDouble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232121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} </w:t>
      </w:r>
      <w:r w:rsidRPr="00C141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BBAA83D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m3[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j] = 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myDouble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D4D6F3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0A46D0E4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},</w:t>
      </w:r>
    </w:p>
    <w:p w14:paraId="59C87F89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decoration: 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InputDecoration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7BD19A42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hintText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C14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317E0F8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contentPadding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61E61D6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EdgeInsets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symmetric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(vertical: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horizontal: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469C1D1E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border: </w:t>
      </w:r>
      <w:proofErr w:type="spellStart"/>
      <w:proofErr w:type="gram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OutlineInputBorder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6E15E196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),</w:t>
      </w:r>
    </w:p>
    <w:p w14:paraId="587C2197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),</w:t>
      </w:r>
    </w:p>
    <w:p w14:paraId="2D217F7D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),</w:t>
      </w:r>
    </w:p>
    <w:p w14:paraId="7924ABE2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],</w:t>
      </w:r>
    </w:p>
    <w:p w14:paraId="0EE2F644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),</w:t>
      </w:r>
    </w:p>
    <w:p w14:paraId="340E373E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);</w:t>
      </w:r>
    </w:p>
    <w:p w14:paraId="206A0344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1E0C14F5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8CB8E5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@</w:t>
      </w:r>
      <w:proofErr w:type="gramStart"/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  <w:proofErr w:type="gramEnd"/>
    </w:p>
    <w:p w14:paraId="419E0461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Widget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build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BuildContext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context) {</w:t>
      </w:r>
    </w:p>
    <w:p w14:paraId="661AD940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141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Scaffold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2F0D4830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appBar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proofErr w:type="gram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AppBar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2B972E68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title: 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14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'lab_8_Zhuk'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61DC24DF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actions: [</w:t>
      </w:r>
    </w:p>
    <w:p w14:paraId="557F57BA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IconButton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115556CF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icon: 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Icons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.calculate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11F00DAE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onPressed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() =&gt; </w:t>
      </w:r>
      <w:proofErr w:type="spellStart"/>
      <w:proofErr w:type="gramStart"/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414994D1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resV3 = </w:t>
      </w:r>
      <w:proofErr w:type="spellStart"/>
      <w:proofErr w:type="gramStart"/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eliminationGaussian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m3, saveV3 = v3.</w:t>
      </w:r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clone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3EDEF024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}),</w:t>
      </w:r>
    </w:p>
    <w:p w14:paraId="09AF633B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),</w:t>
      </w:r>
    </w:p>
    <w:p w14:paraId="287E9338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],</w:t>
      </w:r>
    </w:p>
    <w:p w14:paraId="1AE29B72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),</w:t>
      </w:r>
    </w:p>
    <w:p w14:paraId="02721E90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body: </w:t>
      </w:r>
      <w:proofErr w:type="spellStart"/>
      <w:proofErr w:type="gram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SafeArea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6F0B2BFD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child: </w:t>
      </w:r>
      <w:proofErr w:type="gram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Column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1AA3732A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crossAxisAlignment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CrossAxisAlignment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.start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B85CC2E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children: &lt;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Widget</w:t>
      </w:r>
      <w:proofErr w:type="gram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&gt;[</w:t>
      </w:r>
      <w:proofErr w:type="gramEnd"/>
    </w:p>
    <w:p w14:paraId="26F6C3D9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141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(saveV</w:t>
      </w:r>
      <w:proofErr w:type="gram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3 !</w:t>
      </w:r>
      <w:proofErr w:type="gram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Row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(children: [</w:t>
      </w:r>
    </w:p>
    <w:p w14:paraId="63C42C14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proofErr w:type="gram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saveV3.</w:t>
      </w:r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()),</w:t>
      </w:r>
    </w:p>
    <w:p w14:paraId="77DBE9B5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14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4AA1BAEA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proofErr w:type="gram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resV3.</w:t>
      </w:r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()),</w:t>
      </w:r>
    </w:p>
    <w:p w14:paraId="398C8E15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]),</w:t>
      </w:r>
    </w:p>
    <w:p w14:paraId="603384C2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Expanded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3378EB1B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child: </w:t>
      </w:r>
      <w:proofErr w:type="spellStart"/>
      <w:proofErr w:type="gram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CustomPaint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40E0427A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painter: </w:t>
      </w:r>
      <w:proofErr w:type="spellStart"/>
      <w:proofErr w:type="gram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ShapePainter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766309B9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rotateA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_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rotateA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0790261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rotateB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_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rotateB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D5D2CF6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zoom: _zoom,</w:t>
      </w:r>
    </w:p>
    <w:p w14:paraId="0A92BE86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saveV3: saveV3,</w:t>
      </w:r>
    </w:p>
    <w:p w14:paraId="3AA3D666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resV3: resV3,</w:t>
      </w:r>
    </w:p>
    <w:p w14:paraId="3A64D7FA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),</w:t>
      </w:r>
    </w:p>
    <w:p w14:paraId="49BE7241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child: </w:t>
      </w:r>
      <w:proofErr w:type="gram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Container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2A31F8B0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),</w:t>
      </w:r>
    </w:p>
    <w:p w14:paraId="5A1E3FF1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),</w:t>
      </w:r>
    </w:p>
    <w:p w14:paraId="5587EFBE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Row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5B053B24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children: [</w:t>
      </w:r>
    </w:p>
    <w:p w14:paraId="72BABC3A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Padding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00D3E959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padding: </w:t>
      </w:r>
      <w:proofErr w:type="spell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EdgeInsets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only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(left: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16.0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5CAB9A93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child: </w:t>
      </w:r>
      <w:proofErr w:type="gram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14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'Rotation A'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3E55EFCA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),</w:t>
      </w:r>
    </w:p>
    <w:p w14:paraId="01DCFD64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Expanded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15F1931D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child: </w:t>
      </w:r>
      <w:proofErr w:type="gram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Slider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6FA57256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value: _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rotateA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92043EE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min: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5DAD083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max: 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math.pi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67DFD44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onChanged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(value) =&gt; </w:t>
      </w:r>
      <w:proofErr w:type="spellStart"/>
      <w:proofErr w:type="gramStart"/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3A6A0513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_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rotateA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value;</w:t>
      </w:r>
    </w:p>
    <w:p w14:paraId="10518EE9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}),</w:t>
      </w:r>
    </w:p>
    <w:p w14:paraId="23E42E6E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),</w:t>
      </w:r>
    </w:p>
    <w:p w14:paraId="03D5E4C4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),</w:t>
      </w:r>
    </w:p>
    <w:p w14:paraId="3FB5EC86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],</w:t>
      </w:r>
    </w:p>
    <w:p w14:paraId="413FA8CC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),</w:t>
      </w:r>
    </w:p>
    <w:p w14:paraId="423B64F7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Row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7B9D1CD0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children: [</w:t>
      </w:r>
    </w:p>
    <w:p w14:paraId="55674388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Padding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7596AEDD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padding: </w:t>
      </w:r>
      <w:proofErr w:type="spell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EdgeInsets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only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(left: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16.0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30BF5B28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child: </w:t>
      </w:r>
      <w:proofErr w:type="gram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14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'Rotation B'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3818E593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),</w:t>
      </w:r>
    </w:p>
    <w:p w14:paraId="2E2BFC4A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Expanded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687A6C16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child: </w:t>
      </w:r>
      <w:proofErr w:type="gram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Slider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3B917397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value: _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rotateB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60C3B66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min: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E4FA633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max: 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math.pi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0A7CCD1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onChanged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(value) =&gt; </w:t>
      </w:r>
      <w:proofErr w:type="spellStart"/>
      <w:proofErr w:type="gramStart"/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0069430C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_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rotateB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value;</w:t>
      </w:r>
    </w:p>
    <w:p w14:paraId="613DE405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}),</w:t>
      </w:r>
    </w:p>
    <w:p w14:paraId="1E618AA8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      ),</w:t>
      </w:r>
    </w:p>
    <w:p w14:paraId="1F11140B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),</w:t>
      </w:r>
    </w:p>
    <w:p w14:paraId="6D3AA8A2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],</w:t>
      </w:r>
    </w:p>
    <w:p w14:paraId="7E64495B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),</w:t>
      </w:r>
    </w:p>
    <w:p w14:paraId="685F27A9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Row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25816520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children: [</w:t>
      </w:r>
    </w:p>
    <w:p w14:paraId="70113139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Padding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5E9A452D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padding: </w:t>
      </w:r>
      <w:proofErr w:type="spell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EdgeInsets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only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(left: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16.0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5F5CB7B9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child: 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141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'Scale'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03010F06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),</w:t>
      </w:r>
    </w:p>
    <w:p w14:paraId="5AAA1259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Expanded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498ED0E0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child: </w:t>
      </w:r>
      <w:proofErr w:type="gram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Slider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06F00B7A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value: _zoom,</w:t>
      </w:r>
    </w:p>
    <w:p w14:paraId="41F50297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min: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F712854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max: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32517AC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onChanged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(value) =&gt; </w:t>
      </w:r>
      <w:proofErr w:type="spellStart"/>
      <w:proofErr w:type="gramStart"/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210A16C0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_zoom = value;</w:t>
      </w:r>
    </w:p>
    <w:p w14:paraId="1B17817E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}),</w:t>
      </w:r>
    </w:p>
    <w:p w14:paraId="6FCF8C06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),</w:t>
      </w:r>
    </w:p>
    <w:p w14:paraId="083BA670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),</w:t>
      </w:r>
    </w:p>
    <w:p w14:paraId="736CCBA9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],</w:t>
      </w:r>
    </w:p>
    <w:p w14:paraId="2FCDFC58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),</w:t>
      </w:r>
    </w:p>
    <w:p w14:paraId="0C568FD1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...[</w:t>
      </w:r>
      <w:proofErr w:type="gramEnd"/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=&gt; 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Row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6FD80237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crossAxisAlignment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CrossAxisAlignment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.start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CD9E826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children: [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5EABD07F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proofErr w:type="gram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proofErr w:type="gram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((j) =&gt; 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Expanded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(child: </w:t>
      </w:r>
      <w:proofErr w:type="spellStart"/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numberMatrix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j)))</w:t>
      </w:r>
    </w:p>
    <w:p w14:paraId="006A780D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proofErr w:type="gram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spellStart"/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toList</w:t>
      </w:r>
      <w:proofErr w:type="spellEnd"/>
      <w:proofErr w:type="gram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(),</w:t>
      </w:r>
    </w:p>
    <w:p w14:paraId="0F8C2B05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)),</w:t>
      </w:r>
    </w:p>
    <w:p w14:paraId="0F5B1D50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],</w:t>
      </w:r>
    </w:p>
    <w:p w14:paraId="35803169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),</w:t>
      </w:r>
    </w:p>
    <w:p w14:paraId="11F452D7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),</w:t>
      </w:r>
    </w:p>
    <w:p w14:paraId="651ABB0D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);</w:t>
      </w:r>
    </w:p>
    <w:p w14:paraId="4D86BD5C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451B51E1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4210E50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2EEA47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eliminationGaussian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math.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Matrix3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matrix, math.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Vector3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other) {</w:t>
      </w:r>
    </w:p>
    <w:p w14:paraId="79DE901D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b = </w:t>
      </w:r>
      <w:proofErr w:type="spellStart"/>
      <w:proofErr w:type="gram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other.</w:t>
      </w:r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clone</w:t>
      </w:r>
      <w:proofErr w:type="spellEnd"/>
      <w:proofErr w:type="gram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A4B9F12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 = </w:t>
      </w:r>
      <w:proofErr w:type="spellStart"/>
      <w:proofErr w:type="gram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matrix.</w:t>
      </w:r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clone</w:t>
      </w:r>
      <w:proofErr w:type="spellEnd"/>
      <w:proofErr w:type="gram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2225D2A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 =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5CF61E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5A9911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141A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C141A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Прямой</w:t>
      </w:r>
      <w:r w:rsidRPr="00C141A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C141A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ход</w:t>
      </w:r>
    </w:p>
    <w:p w14:paraId="36AEF58C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141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k =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k &lt; n -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k++) {</w:t>
      </w:r>
    </w:p>
    <w:p w14:paraId="710EC390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141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 = k +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j &lt; n; 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j++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E7164FF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 = </w:t>
      </w:r>
      <w:proofErr w:type="gram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a[</w:t>
      </w:r>
      <w:proofErr w:type="gram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 * n + j] / a[k * n + k];</w:t>
      </w:r>
    </w:p>
    <w:p w14:paraId="3F3C63E0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141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n; 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0AD06F08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gram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a[</w:t>
      </w:r>
      <w:proofErr w:type="spellStart"/>
      <w:proofErr w:type="gram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n + j] -= m * a[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n + k];</w:t>
      </w:r>
    </w:p>
    <w:p w14:paraId="79403389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14:paraId="2F06005D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b[j] -= m * b[k];</w:t>
      </w:r>
    </w:p>
    <w:p w14:paraId="1448B15A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3C87AB3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7D17F6EC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68AA08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x = </w:t>
      </w:r>
      <w:proofErr w:type="gram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math.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Vector3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zero</w:t>
      </w:r>
      <w:proofErr w:type="gram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94FB6C5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237072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141A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C141A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Обратный</w:t>
      </w:r>
      <w:r w:rsidRPr="00C141A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C141A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ход</w:t>
      </w:r>
    </w:p>
    <w:p w14:paraId="449D86D4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141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n -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--) {</w:t>
      </w:r>
    </w:p>
    <w:p w14:paraId="6A4A3C71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x[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b[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/ </w:t>
      </w:r>
      <w:proofErr w:type="gram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a[</w:t>
      </w:r>
      <w:proofErr w:type="spellStart"/>
      <w:proofErr w:type="gram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n + 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CFDBB8E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141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 = n -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c &gt; 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c--) {</w:t>
      </w:r>
    </w:p>
    <w:p w14:paraId="6D10FDC4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x[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-= </w:t>
      </w:r>
      <w:proofErr w:type="gram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a[</w:t>
      </w:r>
      <w:proofErr w:type="gram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 * n + 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* x[c] / a[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n + 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FE43779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130ECC2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3CF7931D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D381B3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141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x;</w:t>
      </w:r>
    </w:p>
    <w:p w14:paraId="4D23726A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3E923CC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0F45DE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LineMistic3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EF819B0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final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math.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proofErr w:type="gramEnd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3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point1;</w:t>
      </w:r>
    </w:p>
    <w:p w14:paraId="2EFE25B8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final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math.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proofErr w:type="gramEnd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3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point2;</w:t>
      </w:r>
    </w:p>
    <w:p w14:paraId="66F9D7D6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final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Color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color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DA1E56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CA8ACE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zIndex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(point1.z + point2.z) / -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3BD833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E214CA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LineMistic3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.point</w:t>
      </w:r>
      <w:proofErr w:type="gram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1, 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.point2, </w:t>
      </w:r>
      <w:proofErr w:type="spellStart"/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.color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E445164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DF33228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D817A6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FOR PAINTING POLYGONS</w:t>
      </w:r>
    </w:p>
    <w:p w14:paraId="5E102374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ShapePainter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CustomPainter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C2D056A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final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rotateA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35790A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final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rotateB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71640D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final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zoom;</w:t>
      </w:r>
    </w:p>
    <w:p w14:paraId="05182463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final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math.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proofErr w:type="gramEnd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3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 saveV3;</w:t>
      </w:r>
    </w:p>
    <w:p w14:paraId="0A389F64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final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math.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proofErr w:type="gramEnd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3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 resV3;</w:t>
      </w:r>
    </w:p>
    <w:p w14:paraId="3947865C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ShapePainter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7FA58C2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required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.rotateA</w:t>
      </w:r>
      <w:proofErr w:type="spellEnd"/>
      <w:proofErr w:type="gram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A2BBC15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required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.rotateB</w:t>
      </w:r>
      <w:proofErr w:type="spellEnd"/>
      <w:proofErr w:type="gram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ADB2E8B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required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.zoom</w:t>
      </w:r>
      <w:proofErr w:type="spellEnd"/>
      <w:proofErr w:type="gram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5957E2F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required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.saveV</w:t>
      </w:r>
      <w:proofErr w:type="gram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3,</w:t>
      </w:r>
    </w:p>
    <w:p w14:paraId="0316BC4D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required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.resV</w:t>
      </w:r>
      <w:proofErr w:type="gram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3,</w:t>
      </w:r>
    </w:p>
    <w:p w14:paraId="1A4286C1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});</w:t>
      </w:r>
    </w:p>
    <w:p w14:paraId="0538571C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72921B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@</w:t>
      </w:r>
      <w:proofErr w:type="gramStart"/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  <w:proofErr w:type="gramEnd"/>
    </w:p>
    <w:p w14:paraId="0F5BF3D9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paint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Canvas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canvas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size) {</w:t>
      </w:r>
    </w:p>
    <w:p w14:paraId="55A67DBC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matrix = </w:t>
      </w:r>
      <w:proofErr w:type="gram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math.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Matrix4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identity</w:t>
      </w:r>
      <w:proofErr w:type="gram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F326E16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..</w:t>
      </w:r>
      <w:proofErr w:type="spellStart"/>
      <w:proofErr w:type="gramEnd"/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rotateX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rotateA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CB62532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..</w:t>
      </w:r>
      <w:proofErr w:type="spellStart"/>
      <w:proofErr w:type="gramEnd"/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rotateY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rotateB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2BDDBE2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..</w:t>
      </w:r>
      <w:proofErr w:type="spellStart"/>
      <w:proofErr w:type="gramEnd"/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scaleAdjoint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(zoom);</w:t>
      </w:r>
    </w:p>
    <w:p w14:paraId="78A95C84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4F380E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paint = </w:t>
      </w:r>
      <w:proofErr w:type="gram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Paint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E262D8E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..</w:t>
      </w:r>
      <w:proofErr w:type="gram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color = </w:t>
      </w:r>
      <w:proofErr w:type="spell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Colors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.teal</w:t>
      </w:r>
      <w:proofErr w:type="spellEnd"/>
    </w:p>
    <w:p w14:paraId="59AE6A77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..</w:t>
      </w:r>
      <w:proofErr w:type="spellStart"/>
      <w:proofErr w:type="gram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strokeWidth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</w:p>
    <w:p w14:paraId="133734D2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..</w:t>
      </w:r>
      <w:proofErr w:type="gram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style = </w:t>
      </w:r>
      <w:proofErr w:type="spell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PaintingStyle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.stroke</w:t>
      </w:r>
      <w:proofErr w:type="spellEnd"/>
    </w:p>
    <w:p w14:paraId="47F20ABF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..</w:t>
      </w:r>
      <w:proofErr w:type="spellStart"/>
      <w:proofErr w:type="gram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strokeCap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StrokeCap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.round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930C8B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54EB17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lines = &lt;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LineMistic3</w:t>
      </w:r>
      <w:proofErr w:type="gram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&gt;[</w:t>
      </w:r>
      <w:proofErr w:type="gram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BCBACD8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B2ABFE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Offset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forCanvas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math.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Vector3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point, 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size) {</w:t>
      </w:r>
    </w:p>
    <w:p w14:paraId="447CFABA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141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Offset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size.width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point.x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size.height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point.y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9AB880B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48EB2A4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67EA3C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drawLine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math.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Vector3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point1, math.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Vector3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point2) {</w:t>
      </w:r>
    </w:p>
    <w:p w14:paraId="4A91E387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canvas.</w:t>
      </w:r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drawLine</w:t>
      </w:r>
      <w:proofErr w:type="spellEnd"/>
      <w:proofErr w:type="gram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59D282D0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forCanvas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point1, size),</w:t>
      </w:r>
    </w:p>
    <w:p w14:paraId="7BF15E6B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forCanvas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point2, size),</w:t>
      </w:r>
    </w:p>
    <w:p w14:paraId="75C02E8C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paint,</w:t>
      </w:r>
    </w:p>
    <w:p w14:paraId="68C69E7A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);</w:t>
      </w:r>
    </w:p>
    <w:p w14:paraId="26BAA4A2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14AAD6C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EBE885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drawLine2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math.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proofErr w:type="gramEnd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3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point1, math.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Vector3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point2, 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Color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color) {</w:t>
      </w:r>
    </w:p>
    <w:p w14:paraId="5D43F973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lines.</w:t>
      </w:r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LineMistic3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13C5A764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matrix.</w:t>
      </w:r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transform</w:t>
      </w:r>
      <w:proofErr w:type="gramEnd"/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3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(point1),</w:t>
      </w:r>
    </w:p>
    <w:p w14:paraId="20B36F69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matrix.</w:t>
      </w:r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transform</w:t>
      </w:r>
      <w:proofErr w:type="gramEnd"/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3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(point2),</w:t>
      </w:r>
    </w:p>
    <w:p w14:paraId="1EC5DEF2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color,</w:t>
      </w:r>
    </w:p>
    <w:p w14:paraId="2806AE8D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));</w:t>
      </w:r>
    </w:p>
    <w:p w14:paraId="23631963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BD1AD5A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F42CFD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drawLine2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math.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proofErr w:type="gramEnd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3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 math.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Vector3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proofErr w:type="spell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Colors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.red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36EB0D7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drawLine2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math.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proofErr w:type="gramEnd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3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 math.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Vector3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proofErr w:type="spell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Colors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.green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882F428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drawLine2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math.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proofErr w:type="gramEnd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3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 math.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Vector3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proofErr w:type="spell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Colors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.blue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2DD8A63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141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(resV</w:t>
      </w:r>
      <w:proofErr w:type="gram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3 !</w:t>
      </w:r>
      <w:proofErr w:type="gram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812A201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drawLine2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math.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proofErr w:type="gramEnd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3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(resV3 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math.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Vector3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clone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proofErr w:type="spell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Colors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.pink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DDDB005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CB68E5E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141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(saveV</w:t>
      </w:r>
      <w:proofErr w:type="gram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3 !</w:t>
      </w:r>
      <w:proofErr w:type="gram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2807F8C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drawLine2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math.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proofErr w:type="gramEnd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3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(saveV3 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math.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Vector3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clone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proofErr w:type="spellStart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Colors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.brown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6A9D7B4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CC4F6EC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41901A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lines.</w:t>
      </w:r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proofErr w:type="spellEnd"/>
      <w:proofErr w:type="gram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((a, b) =&gt; 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a.zIndex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b.zIndex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 </w:t>
      </w:r>
      <w:proofErr w:type="gramStart"/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</w:t>
      </w:r>
      <w:r w:rsidRPr="00C141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D422384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595246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141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line </w:t>
      </w:r>
      <w:r w:rsidRPr="00C141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lines) {</w:t>
      </w:r>
    </w:p>
    <w:p w14:paraId="46B620AB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paint.color</w:t>
      </w:r>
      <w:proofErr w:type="spellEnd"/>
      <w:proofErr w:type="gram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line.color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1026C6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drawLine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line.point1, line.point2);</w:t>
      </w:r>
    </w:p>
    <w:p w14:paraId="0AAC4DEE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F364854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30818014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1B56A1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@</w:t>
      </w:r>
      <w:proofErr w:type="gramStart"/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  <w:proofErr w:type="gramEnd"/>
    </w:p>
    <w:p w14:paraId="7AD756BF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</w:t>
      </w: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141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shouldRepaint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141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CustomPainter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oldDelegate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227CBC2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C141AD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r w:rsidRPr="00C141AD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true</w:t>
      </w:r>
      <w:proofErr w:type="spellEnd"/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3BC09A62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}</w:t>
      </w:r>
    </w:p>
    <w:p w14:paraId="66EF7153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C141A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14:paraId="0ADB612F" w14:textId="77777777" w:rsidR="00C141AD" w:rsidRPr="00C141AD" w:rsidRDefault="00C141AD" w:rsidP="00C141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5F79C8FE" w14:textId="5288DDAF" w:rsidR="00C141AD" w:rsidRPr="00C141AD" w:rsidRDefault="00C141AD" w:rsidP="00C141AD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141A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7AD7058" wp14:editId="1A6B2F64">
            <wp:extent cx="5943600" cy="2880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1AD" w:rsidRPr="00C141AD" w:rsidSect="00066DD4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13654" w14:textId="77777777" w:rsidR="001C7084" w:rsidRDefault="001C7084" w:rsidP="00066DD4">
      <w:pPr>
        <w:spacing w:line="240" w:lineRule="auto"/>
      </w:pPr>
      <w:r>
        <w:separator/>
      </w:r>
    </w:p>
  </w:endnote>
  <w:endnote w:type="continuationSeparator" w:id="0">
    <w:p w14:paraId="23E4FFD0" w14:textId="77777777" w:rsidR="001C7084" w:rsidRDefault="001C7084" w:rsidP="00066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2764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0048A55" w14:textId="77777777" w:rsidR="00066DD4" w:rsidRPr="0023375C" w:rsidRDefault="00066DD4">
        <w:pPr>
          <w:pStyle w:val="ad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375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375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375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506B5" w:rsidRPr="0023375C">
          <w:rPr>
            <w:rFonts w:ascii="Times New Roman" w:hAnsi="Times New Roman" w:cs="Times New Roman"/>
            <w:noProof/>
            <w:sz w:val="24"/>
            <w:szCs w:val="24"/>
            <w:lang w:val="ru-RU"/>
          </w:rPr>
          <w:t>2</w:t>
        </w:r>
        <w:r w:rsidRPr="0023375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93B82D8" w14:textId="77777777" w:rsidR="00066DD4" w:rsidRDefault="00066DD4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D9593" w14:textId="04FFA1DE" w:rsidR="0023375C" w:rsidRPr="0023375C" w:rsidRDefault="0023375C" w:rsidP="0023375C">
    <w:pPr>
      <w:pStyle w:val="ad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23375C">
      <w:rPr>
        <w:rFonts w:ascii="Times New Roman" w:hAnsi="Times New Roman" w:cs="Times New Roman"/>
        <w:sz w:val="24"/>
        <w:szCs w:val="24"/>
        <w:lang w:val="ru-RU"/>
      </w:rPr>
      <w:t>Москва,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06B4F" w14:textId="77777777" w:rsidR="001C7084" w:rsidRDefault="001C7084" w:rsidP="00066DD4">
      <w:pPr>
        <w:spacing w:line="240" w:lineRule="auto"/>
      </w:pPr>
      <w:r>
        <w:separator/>
      </w:r>
    </w:p>
  </w:footnote>
  <w:footnote w:type="continuationSeparator" w:id="0">
    <w:p w14:paraId="22EE9C22" w14:textId="77777777" w:rsidR="001C7084" w:rsidRDefault="001C7084" w:rsidP="00066D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08DF"/>
    <w:multiLevelType w:val="hybridMultilevel"/>
    <w:tmpl w:val="106202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687A5B"/>
    <w:multiLevelType w:val="multilevel"/>
    <w:tmpl w:val="A6B03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880DDA"/>
    <w:multiLevelType w:val="hybridMultilevel"/>
    <w:tmpl w:val="8E26CC7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103579"/>
    <w:multiLevelType w:val="hybridMultilevel"/>
    <w:tmpl w:val="560214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40E4009"/>
    <w:multiLevelType w:val="hybridMultilevel"/>
    <w:tmpl w:val="BDE6BB2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482CC1"/>
    <w:multiLevelType w:val="hybridMultilevel"/>
    <w:tmpl w:val="378A07E0"/>
    <w:lvl w:ilvl="0" w:tplc="D9EAA8E8">
      <w:start w:val="1"/>
      <w:numFmt w:val="decimal"/>
      <w:lvlText w:val="%1."/>
      <w:lvlJc w:val="left"/>
      <w:pPr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F252C7"/>
    <w:multiLevelType w:val="hybridMultilevel"/>
    <w:tmpl w:val="D0107FEC"/>
    <w:lvl w:ilvl="0" w:tplc="2C38B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E0514CB"/>
    <w:multiLevelType w:val="hybridMultilevel"/>
    <w:tmpl w:val="B2E0A9F8"/>
    <w:lvl w:ilvl="0" w:tplc="20F4B0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F17319F"/>
    <w:multiLevelType w:val="hybridMultilevel"/>
    <w:tmpl w:val="D9D6A4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BA705D2"/>
    <w:multiLevelType w:val="hybridMultilevel"/>
    <w:tmpl w:val="F06871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5892265">
    <w:abstractNumId w:val="1"/>
  </w:num>
  <w:num w:numId="2" w16cid:durableId="1897352485">
    <w:abstractNumId w:val="9"/>
  </w:num>
  <w:num w:numId="3" w16cid:durableId="98063456">
    <w:abstractNumId w:val="8"/>
  </w:num>
  <w:num w:numId="4" w16cid:durableId="1307123729">
    <w:abstractNumId w:val="5"/>
  </w:num>
  <w:num w:numId="5" w16cid:durableId="527260957">
    <w:abstractNumId w:val="7"/>
  </w:num>
  <w:num w:numId="6" w16cid:durableId="1507138627">
    <w:abstractNumId w:val="6"/>
  </w:num>
  <w:num w:numId="7" w16cid:durableId="19939249">
    <w:abstractNumId w:val="2"/>
  </w:num>
  <w:num w:numId="8" w16cid:durableId="1315523362">
    <w:abstractNumId w:val="4"/>
  </w:num>
  <w:num w:numId="9" w16cid:durableId="1183934418">
    <w:abstractNumId w:val="0"/>
  </w:num>
  <w:num w:numId="10" w16cid:durableId="1575777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84"/>
    <w:rsid w:val="00064372"/>
    <w:rsid w:val="00066DD4"/>
    <w:rsid w:val="000B344D"/>
    <w:rsid w:val="000D1835"/>
    <w:rsid w:val="00125D87"/>
    <w:rsid w:val="00163508"/>
    <w:rsid w:val="001965F9"/>
    <w:rsid w:val="001C7084"/>
    <w:rsid w:val="001D3C70"/>
    <w:rsid w:val="00222C03"/>
    <w:rsid w:val="002244FC"/>
    <w:rsid w:val="0023375C"/>
    <w:rsid w:val="00264795"/>
    <w:rsid w:val="002822C7"/>
    <w:rsid w:val="002858E0"/>
    <w:rsid w:val="002B172D"/>
    <w:rsid w:val="002B7797"/>
    <w:rsid w:val="002C116D"/>
    <w:rsid w:val="00306FE3"/>
    <w:rsid w:val="00346D72"/>
    <w:rsid w:val="00354CB7"/>
    <w:rsid w:val="003A6830"/>
    <w:rsid w:val="003B218A"/>
    <w:rsid w:val="003B6788"/>
    <w:rsid w:val="003C4E65"/>
    <w:rsid w:val="003E304A"/>
    <w:rsid w:val="003F27BB"/>
    <w:rsid w:val="004A6136"/>
    <w:rsid w:val="00544725"/>
    <w:rsid w:val="005626DD"/>
    <w:rsid w:val="00596320"/>
    <w:rsid w:val="00602630"/>
    <w:rsid w:val="006449C2"/>
    <w:rsid w:val="006820A1"/>
    <w:rsid w:val="006B39ED"/>
    <w:rsid w:val="00733D86"/>
    <w:rsid w:val="007438A2"/>
    <w:rsid w:val="00764A18"/>
    <w:rsid w:val="00784240"/>
    <w:rsid w:val="00797F94"/>
    <w:rsid w:val="007B493D"/>
    <w:rsid w:val="007E0C71"/>
    <w:rsid w:val="00804977"/>
    <w:rsid w:val="00833EB8"/>
    <w:rsid w:val="0083678D"/>
    <w:rsid w:val="0084103E"/>
    <w:rsid w:val="00877145"/>
    <w:rsid w:val="008C5DEF"/>
    <w:rsid w:val="008D3600"/>
    <w:rsid w:val="009057D2"/>
    <w:rsid w:val="00907EE4"/>
    <w:rsid w:val="00920C74"/>
    <w:rsid w:val="009240BE"/>
    <w:rsid w:val="00976DFF"/>
    <w:rsid w:val="009A06C5"/>
    <w:rsid w:val="009A2A67"/>
    <w:rsid w:val="009A7EAA"/>
    <w:rsid w:val="009F4760"/>
    <w:rsid w:val="00A82DAD"/>
    <w:rsid w:val="00A91FEC"/>
    <w:rsid w:val="00AE4B1D"/>
    <w:rsid w:val="00B06F6C"/>
    <w:rsid w:val="00B11B0C"/>
    <w:rsid w:val="00B228DE"/>
    <w:rsid w:val="00B46883"/>
    <w:rsid w:val="00B9346E"/>
    <w:rsid w:val="00BA20D0"/>
    <w:rsid w:val="00BC7791"/>
    <w:rsid w:val="00BD57C4"/>
    <w:rsid w:val="00BE5590"/>
    <w:rsid w:val="00BF50A9"/>
    <w:rsid w:val="00C141AD"/>
    <w:rsid w:val="00C279AD"/>
    <w:rsid w:val="00C428BF"/>
    <w:rsid w:val="00CF1BFC"/>
    <w:rsid w:val="00CF4BAC"/>
    <w:rsid w:val="00D506B5"/>
    <w:rsid w:val="00D84151"/>
    <w:rsid w:val="00D9723F"/>
    <w:rsid w:val="00DC0471"/>
    <w:rsid w:val="00DC4DA3"/>
    <w:rsid w:val="00E30365"/>
    <w:rsid w:val="00E506E6"/>
    <w:rsid w:val="00E736BD"/>
    <w:rsid w:val="00E9370F"/>
    <w:rsid w:val="00EB2B7B"/>
    <w:rsid w:val="00EC7F96"/>
    <w:rsid w:val="00F2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DC862"/>
  <w15:docId w15:val="{AD7F0F5C-D024-4D24-A4C3-E3B63E20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B21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1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9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6320"/>
    <w:rPr>
      <w:rFonts w:ascii="Courier New" w:eastAsia="Times New Roman" w:hAnsi="Courier New" w:cs="Courier New"/>
      <w:sz w:val="20"/>
      <w:szCs w:val="20"/>
      <w:lang w:val="ru-RU"/>
    </w:rPr>
  </w:style>
  <w:style w:type="paragraph" w:styleId="aa">
    <w:name w:val="List Paragraph"/>
    <w:basedOn w:val="a"/>
    <w:uiPriority w:val="34"/>
    <w:qFormat/>
    <w:rsid w:val="00163508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66DD4"/>
  </w:style>
  <w:style w:type="paragraph" w:styleId="ad">
    <w:name w:val="footer"/>
    <w:basedOn w:val="a"/>
    <w:link w:val="ae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66DD4"/>
  </w:style>
  <w:style w:type="character" w:styleId="af">
    <w:name w:val="Placeholder Text"/>
    <w:basedOn w:val="a0"/>
    <w:uiPriority w:val="99"/>
    <w:semiHidden/>
    <w:rsid w:val="0083678D"/>
    <w:rPr>
      <w:color w:val="808080"/>
    </w:rPr>
  </w:style>
  <w:style w:type="table" w:styleId="af0">
    <w:name w:val="Table Grid"/>
    <w:basedOn w:val="a1"/>
    <w:uiPriority w:val="59"/>
    <w:rsid w:val="007842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784240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78424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AE4B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kd\Downloads\compilers-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compilers-lab-template.dotx</Template>
  <TotalTime>398</TotalTime>
  <Pages>9</Pages>
  <Words>1386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HomePC</Company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 Жук</dc:creator>
  <cp:lastModifiedBy>Дмитрий Жук</cp:lastModifiedBy>
  <cp:revision>25</cp:revision>
  <cp:lastPrinted>2022-10-10T13:16:00Z</cp:lastPrinted>
  <dcterms:created xsi:type="dcterms:W3CDTF">2022-02-15T08:11:00Z</dcterms:created>
  <dcterms:modified xsi:type="dcterms:W3CDTF">2022-10-25T11:08:00Z</dcterms:modified>
</cp:coreProperties>
</file>