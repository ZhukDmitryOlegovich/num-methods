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F8F2" w14:textId="77777777" w:rsidR="002858E0" w:rsidRDefault="00D84151" w:rsidP="003B218A">
      <w:pPr>
        <w:spacing w:after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86EDB3E" wp14:editId="4FDDC44C">
            <wp:extent cx="5943600" cy="1346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85C90" w14:textId="77777777" w:rsidR="00066DD4" w:rsidRPr="00E60A1F" w:rsidRDefault="00066DD4" w:rsidP="00066DD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E60A1F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Министерство науки и высшего образования Российской Федерации</w:t>
      </w:r>
    </w:p>
    <w:p w14:paraId="57F3FBDE" w14:textId="77777777" w:rsidR="00066DD4" w:rsidRPr="00E60A1F" w:rsidRDefault="00066DD4" w:rsidP="00066DD4">
      <w:pPr>
        <w:spacing w:after="200"/>
        <w:jc w:val="center"/>
        <w:rPr>
          <w:rFonts w:ascii="Times New Roman" w:eastAsia="Times New Roman" w:hAnsi="Times New Roman" w:cs="Times New Roman"/>
          <w:b/>
          <w:szCs w:val="28"/>
          <w:lang w:val="ru-RU"/>
        </w:rPr>
      </w:pP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Федеральное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b/>
          <w:szCs w:val="28"/>
          <w:lang w:val="ru-RU"/>
        </w:rPr>
        <w:t xml:space="preserve"> 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учреждение высшего образования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(национальный исследовательский университет)»</w:t>
      </w:r>
    </w:p>
    <w:p w14:paraId="461261A5" w14:textId="77777777" w:rsidR="00066DD4" w:rsidRPr="003B218A" w:rsidRDefault="00066DD4" w:rsidP="00066DD4">
      <w:pP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Информатика и системы управления</w:t>
      </w:r>
    </w:p>
    <w:p w14:paraId="4A38C34B" w14:textId="77777777" w:rsidR="00066DD4" w:rsidRPr="003B218A" w:rsidRDefault="00066DD4" w:rsidP="00066DD4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</w:t>
      </w: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21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Теоретическая информатика и компьютерные технологии</w:t>
      </w:r>
    </w:p>
    <w:p w14:paraId="7EA8F19A" w14:textId="01AF08CA" w:rsidR="002858E0" w:rsidRPr="00A95BA6" w:rsidRDefault="008D3600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="00A95BA6" w:rsidRPr="00A95BA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</w:t>
      </w:r>
    </w:p>
    <w:p w14:paraId="3870CEDB" w14:textId="1767C5AF" w:rsidR="00264795" w:rsidRDefault="00BA20D0" w:rsidP="00F62C42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A95BA6">
        <w:rPr>
          <w:rFonts w:ascii="Times New Roman" w:eastAsia="Times New Roman" w:hAnsi="Times New Roman" w:cs="Times New Roman"/>
          <w:sz w:val="28"/>
          <w:szCs w:val="28"/>
          <w:lang w:val="ru-RU"/>
        </w:rPr>
        <w:t>Решения задачи определения габаритов для стрельб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26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F952B15" w14:textId="5C608D5C" w:rsidR="00D506B5" w:rsidRPr="00D506B5" w:rsidRDefault="00D506B5" w:rsidP="0026479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 w:rsidR="00A95BA6" w:rsidRPr="00A95BA6">
        <w:rPr>
          <w:rFonts w:ascii="Times New Roman" w:eastAsia="Times New Roman" w:hAnsi="Times New Roman" w:cs="Times New Roman"/>
          <w:sz w:val="28"/>
          <w:szCs w:val="28"/>
          <w:lang w:val="ru-RU"/>
        </w:rPr>
        <w:t>Моделировани</w:t>
      </w:r>
      <w:r w:rsidR="00A95BA6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8A2AB6F" w14:textId="7372D8A4" w:rsidR="002858E0" w:rsidRPr="00264795" w:rsidRDefault="00264795" w:rsidP="00264795">
      <w:pPr>
        <w:spacing w:after="60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264795">
        <w:rPr>
          <w:rFonts w:ascii="Times New Roman" w:eastAsia="Times New Roman" w:hAnsi="Times New Roman" w:cs="Times New Roman"/>
          <w:sz w:val="28"/>
          <w:szCs w:val="28"/>
          <w:lang w:val="ru-RU"/>
        </w:rPr>
        <w:t>Ва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риант </w:t>
      </w:r>
      <w:r w:rsidR="00A95BA6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</w:p>
    <w:p w14:paraId="03977CE5" w14:textId="27A36220" w:rsidR="003B218A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14:paraId="659F202D" w14:textId="28478FB3" w:rsidR="003B218A" w:rsidRPr="00DC4DA3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ИУ9-</w:t>
      </w:r>
      <w:r w:rsidR="00A95BA6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="00DC4DA3" w:rsidRP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14:paraId="24A24706" w14:textId="202921E5" w:rsidR="002858E0" w:rsidRPr="003B218A" w:rsidRDefault="00DC4DA3" w:rsidP="00264795">
      <w:pPr>
        <w:spacing w:after="10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Жук Дмитрий</w:t>
      </w:r>
    </w:p>
    <w:p w14:paraId="6E8962E2" w14:textId="77777777" w:rsidR="00F62C42" w:rsidRDefault="00F62C42" w:rsidP="00F62C42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F400EB" w14:textId="106785EC" w:rsidR="003B218A" w:rsidRPr="000B344D" w:rsidRDefault="003B218A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62C42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  <w:r w:rsidR="00804977" w:rsidRPr="000B34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6567728D" w14:textId="340712EA" w:rsidR="00833EB8" w:rsidRDefault="00833EB8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Целью данной работы является</w:t>
      </w:r>
      <w:r w:rsidR="002B17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95BA6" w:rsidRPr="00A95BA6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определения габаритов для стрельб</w:t>
      </w:r>
      <w:r w:rsidR="00A95B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учетом вида снаряда и трения воздуха</w:t>
      </w:r>
      <w:r w:rsidR="00F20BC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0E8BC00" w14:textId="43ED9AF5" w:rsidR="00833EB8" w:rsidRDefault="00833EB8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</w:p>
    <w:p w14:paraId="2DDDBC7C" w14:textId="582C6A2D" w:rsidR="00E27B7D" w:rsidRPr="00502D06" w:rsidRDefault="00502D06" w:rsidP="00502D06">
      <w:pPr>
        <w:pStyle w:val="aa"/>
        <w:numPr>
          <w:ilvl w:val="0"/>
          <w:numId w:val="9"/>
        </w:numPr>
        <w:spacing w:after="240" w:line="360" w:lineRule="auto"/>
        <w:ind w:left="0" w:firstLine="851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Используя </w:t>
      </w:r>
      <w:r w:rsidRPr="00502D06">
        <w:rPr>
          <w:rFonts w:ascii="Times New Roman" w:eastAsia="Times New Roman" w:hAnsi="Times New Roman" w:cs="Times New Roman"/>
          <w:sz w:val="28"/>
          <w:szCs w:val="28"/>
          <w:lang w:val="ru-RU"/>
        </w:rPr>
        <w:t>метод Рунге — Кутты четвёртого порядка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решить задачу нахождения  максимальной высоты и дальности </w:t>
      </w:r>
      <w:r w:rsidRPr="00502D06">
        <w:rPr>
          <w:rFonts w:ascii="Times New Roman" w:eastAsia="Times New Roman" w:hAnsi="Times New Roman" w:cs="Times New Roman"/>
          <w:sz w:val="28"/>
          <w:szCs w:val="28"/>
          <w:lang w:val="ru-RU"/>
        </w:rPr>
        <w:t>движение тела, брошенного под углом к горизонту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02D06">
        <w:rPr>
          <w:rFonts w:ascii="Times New Roman" w:eastAsia="Times New Roman" w:hAnsi="Times New Roman" w:cs="Times New Roman"/>
          <w:sz w:val="28"/>
          <w:szCs w:val="28"/>
          <w:lang w:val="ru-RU"/>
        </w:rPr>
        <w:t>с учетом сопротивления воздуха</w:t>
      </w:r>
      <w:r w:rsidR="00E27B7D" w:rsidRPr="00502D06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.</w:t>
      </w:r>
    </w:p>
    <w:p w14:paraId="65D3DCAF" w14:textId="79817212" w:rsidR="008D3600" w:rsidRDefault="009D2CE6" w:rsidP="003F483C">
      <w:pPr>
        <w:pStyle w:val="aa"/>
        <w:numPr>
          <w:ilvl w:val="0"/>
          <w:numId w:val="9"/>
        </w:numPr>
        <w:spacing w:after="24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Решить эту же задачу без учета трения воздуха и сравнить полученные результаты.</w:t>
      </w:r>
    </w:p>
    <w:p w14:paraId="00AE8C6A" w14:textId="7A484DB6" w:rsidR="00E27B7D" w:rsidRPr="003F483C" w:rsidRDefault="009D2CE6" w:rsidP="003F483C">
      <w:pPr>
        <w:pStyle w:val="aa"/>
        <w:numPr>
          <w:ilvl w:val="0"/>
          <w:numId w:val="9"/>
        </w:numPr>
        <w:spacing w:after="24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Построить и изучить графики зависимости максимальной высоты и дальности от угла и начальной скорости броска</w:t>
      </w:r>
      <w:r w:rsidR="006149E1">
        <w:rPr>
          <w:rFonts w:ascii="Times New Roman" w:eastAsia="Times New Roman" w:hAnsi="Times New Roman" w:cs="Times New Roman"/>
          <w:sz w:val="28"/>
          <w:szCs w:val="28"/>
          <w:lang w:val="ru-RU"/>
        </w:rPr>
        <w:t>, охарактеризовать получившиеся графики</w:t>
      </w:r>
    </w:p>
    <w:p w14:paraId="484F754F" w14:textId="09312C8C" w:rsidR="003A6830" w:rsidRDefault="003A6830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Индивидуальный вариант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044"/>
        <w:gridCol w:w="1870"/>
        <w:gridCol w:w="1870"/>
        <w:gridCol w:w="1870"/>
      </w:tblGrid>
      <w:tr w:rsidR="006149E1" w14:paraId="6F1EF8DB" w14:textId="77777777" w:rsidTr="006149E1">
        <w:tc>
          <w:tcPr>
            <w:tcW w:w="1696" w:type="dxa"/>
          </w:tcPr>
          <w:p w14:paraId="2997E89C" w14:textId="75596D54" w:rsidR="006149E1" w:rsidRPr="006149E1" w:rsidRDefault="006149E1" w:rsidP="006149E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№ варианта</w:t>
            </w:r>
          </w:p>
        </w:tc>
        <w:tc>
          <w:tcPr>
            <w:tcW w:w="2044" w:type="dxa"/>
          </w:tcPr>
          <w:p w14:paraId="43C366F0" w14:textId="0D0B8674" w:rsidR="006149E1" w:rsidRPr="006149E1" w:rsidRDefault="006149E1" w:rsidP="006149E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Начальная скорость, м/с</w:t>
            </w:r>
            <w:r w:rsidRPr="006149E1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perscript"/>
                <w:lang w:val="ru-RU"/>
              </w:rPr>
              <w:t>2</w:t>
            </w:r>
          </w:p>
        </w:tc>
        <w:tc>
          <w:tcPr>
            <w:tcW w:w="1870" w:type="dxa"/>
          </w:tcPr>
          <w:p w14:paraId="3A50DCDB" w14:textId="0AB6BCB6" w:rsidR="006149E1" w:rsidRPr="006149E1" w:rsidRDefault="006149E1" w:rsidP="006149E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Угол выстрела, </w:t>
            </w:r>
            <w:r w:rsidRPr="006149E1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perscript"/>
                <w:lang w:val="ru-RU"/>
              </w:rPr>
              <w:t>о</w:t>
            </w:r>
          </w:p>
        </w:tc>
        <w:tc>
          <w:tcPr>
            <w:tcW w:w="1870" w:type="dxa"/>
          </w:tcPr>
          <w:p w14:paraId="4B3584F7" w14:textId="7BD91E09" w:rsidR="006149E1" w:rsidRPr="006149E1" w:rsidRDefault="006149E1" w:rsidP="006149E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Материал</w:t>
            </w:r>
          </w:p>
        </w:tc>
        <w:tc>
          <w:tcPr>
            <w:tcW w:w="1870" w:type="dxa"/>
          </w:tcPr>
          <w:p w14:paraId="5F3AD58A" w14:textId="6849F18E" w:rsidR="006149E1" w:rsidRPr="006149E1" w:rsidRDefault="006149E1" w:rsidP="006149E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Радиус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, м</w:t>
            </w:r>
          </w:p>
        </w:tc>
      </w:tr>
      <w:tr w:rsidR="006149E1" w14:paraId="12EFE80C" w14:textId="77777777" w:rsidTr="006149E1">
        <w:tc>
          <w:tcPr>
            <w:tcW w:w="1696" w:type="dxa"/>
          </w:tcPr>
          <w:p w14:paraId="123DCEB7" w14:textId="68593682" w:rsidR="006149E1" w:rsidRPr="006149E1" w:rsidRDefault="006149E1" w:rsidP="006149E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7</w:t>
            </w:r>
          </w:p>
        </w:tc>
        <w:tc>
          <w:tcPr>
            <w:tcW w:w="2044" w:type="dxa"/>
          </w:tcPr>
          <w:p w14:paraId="682FFE59" w14:textId="06FA5E59" w:rsidR="006149E1" w:rsidRPr="006149E1" w:rsidRDefault="006149E1" w:rsidP="006149E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105</w:t>
            </w:r>
          </w:p>
        </w:tc>
        <w:tc>
          <w:tcPr>
            <w:tcW w:w="1870" w:type="dxa"/>
          </w:tcPr>
          <w:p w14:paraId="143D7B32" w14:textId="4774CCE7" w:rsidR="006149E1" w:rsidRPr="006149E1" w:rsidRDefault="006149E1" w:rsidP="006149E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36</w:t>
            </w:r>
          </w:p>
        </w:tc>
        <w:tc>
          <w:tcPr>
            <w:tcW w:w="1870" w:type="dxa"/>
          </w:tcPr>
          <w:p w14:paraId="15ABDEFF" w14:textId="0D950610" w:rsidR="006149E1" w:rsidRPr="006149E1" w:rsidRDefault="006149E1" w:rsidP="006149E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Олово</w:t>
            </w:r>
          </w:p>
        </w:tc>
        <w:tc>
          <w:tcPr>
            <w:tcW w:w="1870" w:type="dxa"/>
          </w:tcPr>
          <w:p w14:paraId="7D968817" w14:textId="13A1B50C" w:rsidR="006149E1" w:rsidRPr="006149E1" w:rsidRDefault="006149E1" w:rsidP="006149E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11</w:t>
            </w:r>
          </w:p>
        </w:tc>
      </w:tr>
    </w:tbl>
    <w:p w14:paraId="5DFA59F0" w14:textId="77777777" w:rsidR="006149E1" w:rsidRDefault="006149E1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D0F5FB3" w14:textId="76C0D00C" w:rsidR="003A6830" w:rsidRPr="00784240" w:rsidRDefault="003A6830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Реализация</w:t>
      </w:r>
    </w:p>
    <w:p w14:paraId="50864FD8" w14:textId="54815B9F" w:rsidR="007F1DDA" w:rsidRPr="006149E1" w:rsidRDefault="006149E1" w:rsidP="006149E1">
      <w:pPr>
        <w:pStyle w:val="aa"/>
        <w:numPr>
          <w:ilvl w:val="0"/>
          <w:numId w:val="6"/>
        </w:numPr>
        <w:spacing w:after="24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Используя</w:t>
      </w:r>
      <w:r w:rsidR="00CF71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программу реализовывающую вычисления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</w:t>
      </w:r>
      <w:r w:rsidR="00CF71B4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F71B4">
        <w:rPr>
          <w:rFonts w:ascii="Times New Roman" w:eastAsia="Times New Roman" w:hAnsi="Times New Roman" w:cs="Times New Roman"/>
          <w:sz w:val="28"/>
          <w:szCs w:val="28"/>
          <w:lang w:val="ru-RU"/>
        </w:rPr>
        <w:t>Рунге-Кутта,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реализованн</w:t>
      </w:r>
      <w:r w:rsidR="00CF71B4">
        <w:rPr>
          <w:rFonts w:ascii="Times New Roman" w:eastAsia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дисциплине «Численные методы»</w:t>
      </w:r>
      <w:r w:rsidR="00CF71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модернизировав его с учетом решения заданной задачи, а именно после добавления нужных функций и условий прекращения расчета – для дальности: по оси </w:t>
      </w:r>
      <w:r w:rsidR="00CF71B4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="00814E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значение стало отрицательным</w:t>
      </w:r>
      <w:r w:rsidR="00CF71B4" w:rsidRPr="00CF71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14E59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CF71B4">
        <w:rPr>
          <w:rFonts w:ascii="Times New Roman" w:eastAsia="Times New Roman" w:hAnsi="Times New Roman" w:cs="Times New Roman"/>
          <w:sz w:val="28"/>
          <w:szCs w:val="28"/>
          <w:lang w:val="ru-RU"/>
        </w:rPr>
        <w:t>произошло касание земли</w:t>
      </w:r>
      <w:r w:rsidR="00814E59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CF71B4" w:rsidRPr="00CF71B4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="00CF71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</w:t>
      </w:r>
      <w:r w:rsidR="00CF71B4" w:rsidRPr="00CF71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F71B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высоты – по оси </w:t>
      </w:r>
      <w:r w:rsidR="00CF71B4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="00CF71B4" w:rsidRPr="00CF71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F71B4">
        <w:rPr>
          <w:rFonts w:ascii="Times New Roman" w:eastAsia="Times New Roman" w:hAnsi="Times New Roman" w:cs="Times New Roman"/>
          <w:sz w:val="28"/>
          <w:szCs w:val="28"/>
          <w:lang w:val="ru-RU"/>
        </w:rPr>
        <w:t>следующее значение итерации оказалась меньше предыдущего</w:t>
      </w:r>
      <w:r w:rsidR="00814E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6D02A1">
        <w:rPr>
          <w:rFonts w:ascii="Times New Roman" w:eastAsia="Times New Roman" w:hAnsi="Times New Roman" w:cs="Times New Roman"/>
          <w:sz w:val="28"/>
          <w:szCs w:val="28"/>
          <w:lang w:val="ru-RU"/>
        </w:rPr>
        <w:t>достигли</w:t>
      </w:r>
      <w:r w:rsidR="00814E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точку </w:t>
      </w:r>
      <w:r w:rsidR="006D02A1">
        <w:rPr>
          <w:rFonts w:ascii="Times New Roman" w:eastAsia="Times New Roman" w:hAnsi="Times New Roman" w:cs="Times New Roman"/>
          <w:sz w:val="28"/>
          <w:szCs w:val="28"/>
          <w:lang w:val="ru-RU"/>
        </w:rPr>
        <w:t>максимальной высоты</w:t>
      </w:r>
      <w:r w:rsidR="00814E59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71133E57" w14:textId="77777777" w:rsidR="006D02A1" w:rsidRPr="006D02A1" w:rsidRDefault="006D02A1" w:rsidP="006D02A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02A1">
        <w:rPr>
          <w:bCs/>
          <w:lang w:val="en-US"/>
        </w:rPr>
        <w:t>export const solveRungeKutta = ({</w:t>
      </w:r>
    </w:p>
    <w:p w14:paraId="0A4B8D6A" w14:textId="77777777" w:rsidR="006D02A1" w:rsidRPr="006D02A1" w:rsidRDefault="006D02A1" w:rsidP="006D02A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02A1">
        <w:rPr>
          <w:bCs/>
          <w:lang w:val="en-US"/>
        </w:rPr>
        <w:tab/>
        <w:t>v0, alpfa, n, r, s, cf, m, g,</w:t>
      </w:r>
    </w:p>
    <w:p w14:paraId="0F7CCE16" w14:textId="77777777" w:rsidR="006D02A1" w:rsidRPr="006D02A1" w:rsidRDefault="006D02A1" w:rsidP="006D02A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02A1">
        <w:rPr>
          <w:bCs/>
          <w:lang w:val="en-US"/>
        </w:rPr>
        <w:t>}: InputType) =&gt; {</w:t>
      </w:r>
    </w:p>
    <w:p w14:paraId="41FAECC5" w14:textId="77777777" w:rsidR="006D02A1" w:rsidRPr="006D02A1" w:rsidRDefault="006D02A1" w:rsidP="006D02A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02A1">
        <w:rPr>
          <w:bCs/>
          <w:lang w:val="en-US"/>
        </w:rPr>
        <w:tab/>
        <w:t>const k = r * cf * s / (2 * m);</w:t>
      </w:r>
    </w:p>
    <w:p w14:paraId="525A260B" w14:textId="77777777" w:rsidR="006D02A1" w:rsidRPr="006D02A1" w:rsidRDefault="006D02A1" w:rsidP="006D02A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67726416" w14:textId="77777777" w:rsidR="006D02A1" w:rsidRPr="006D02A1" w:rsidRDefault="006D02A1" w:rsidP="006D02A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02A1">
        <w:rPr>
          <w:bCs/>
          <w:lang w:val="en-US"/>
        </w:rPr>
        <w:tab/>
        <w:t>const Ts = 0;</w:t>
      </w:r>
    </w:p>
    <w:p w14:paraId="2A769602" w14:textId="77777777" w:rsidR="006D02A1" w:rsidRPr="006D02A1" w:rsidRDefault="006D02A1" w:rsidP="006D02A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02A1">
        <w:rPr>
          <w:bCs/>
          <w:lang w:val="en-US"/>
        </w:rPr>
        <w:tab/>
        <w:t>const Te = 1000;</w:t>
      </w:r>
    </w:p>
    <w:p w14:paraId="2265816D" w14:textId="77777777" w:rsidR="006D02A1" w:rsidRPr="006D02A1" w:rsidRDefault="006D02A1" w:rsidP="006D02A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02A1">
        <w:rPr>
          <w:bCs/>
          <w:lang w:val="en-US"/>
        </w:rPr>
        <w:tab/>
        <w:t>let Y = [0, 0, v0 * Math.cos(alpfa), v0 * Math.sin(alpfa)];</w:t>
      </w:r>
    </w:p>
    <w:p w14:paraId="2B22FD01" w14:textId="77777777" w:rsidR="006D02A1" w:rsidRPr="006D02A1" w:rsidRDefault="006D02A1" w:rsidP="006D02A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02A1">
        <w:rPr>
          <w:bCs/>
          <w:lang w:val="en-US"/>
        </w:rPr>
        <w:tab/>
        <w:t>const ff = (t: number, [x, y, vx, vy]: number[]) =&gt; [</w:t>
      </w:r>
    </w:p>
    <w:p w14:paraId="7850D0FF" w14:textId="77777777" w:rsidR="006D02A1" w:rsidRPr="006D02A1" w:rsidRDefault="006D02A1" w:rsidP="006D02A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02A1">
        <w:rPr>
          <w:bCs/>
          <w:lang w:val="en-US"/>
        </w:rPr>
        <w:tab/>
      </w:r>
      <w:r w:rsidRPr="006D02A1">
        <w:rPr>
          <w:bCs/>
          <w:lang w:val="en-US"/>
        </w:rPr>
        <w:tab/>
        <w:t>vx,</w:t>
      </w:r>
    </w:p>
    <w:p w14:paraId="4F6ECB56" w14:textId="77777777" w:rsidR="006D02A1" w:rsidRPr="006D02A1" w:rsidRDefault="006D02A1" w:rsidP="006D02A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02A1">
        <w:rPr>
          <w:bCs/>
          <w:lang w:val="en-US"/>
        </w:rPr>
        <w:tab/>
      </w:r>
      <w:r w:rsidRPr="006D02A1">
        <w:rPr>
          <w:bCs/>
          <w:lang w:val="en-US"/>
        </w:rPr>
        <w:tab/>
        <w:t>vy,</w:t>
      </w:r>
    </w:p>
    <w:p w14:paraId="687B7017" w14:textId="77777777" w:rsidR="006D02A1" w:rsidRPr="006D02A1" w:rsidRDefault="006D02A1" w:rsidP="006D02A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02A1">
        <w:rPr>
          <w:bCs/>
          <w:lang w:val="en-US"/>
        </w:rPr>
        <w:tab/>
      </w:r>
      <w:r w:rsidRPr="006D02A1">
        <w:rPr>
          <w:bCs/>
          <w:lang w:val="en-US"/>
        </w:rPr>
        <w:tab/>
        <w:t>-k * Math.sqrt(vx ** 2 + vy ** 2) * vx,</w:t>
      </w:r>
    </w:p>
    <w:p w14:paraId="628817FE" w14:textId="77777777" w:rsidR="006D02A1" w:rsidRPr="006D02A1" w:rsidRDefault="006D02A1" w:rsidP="006D02A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02A1">
        <w:rPr>
          <w:bCs/>
          <w:lang w:val="en-US"/>
        </w:rPr>
        <w:tab/>
      </w:r>
      <w:r w:rsidRPr="006D02A1">
        <w:rPr>
          <w:bCs/>
          <w:lang w:val="en-US"/>
        </w:rPr>
        <w:tab/>
        <w:t>-k * Math.sqrt(vx ** 2 + vy ** 2) * vy - g,</w:t>
      </w:r>
    </w:p>
    <w:p w14:paraId="1A0D4BDC" w14:textId="77777777" w:rsidR="006D02A1" w:rsidRPr="006D02A1" w:rsidRDefault="006D02A1" w:rsidP="006D02A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02A1">
        <w:rPr>
          <w:bCs/>
          <w:lang w:val="en-US"/>
        </w:rPr>
        <w:tab/>
        <w:t>];</w:t>
      </w:r>
    </w:p>
    <w:p w14:paraId="0B23EF92" w14:textId="77777777" w:rsidR="006D02A1" w:rsidRPr="006D02A1" w:rsidRDefault="006D02A1" w:rsidP="006D02A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7CAA73CD" w14:textId="77777777" w:rsidR="006D02A1" w:rsidRPr="006D02A1" w:rsidRDefault="006D02A1" w:rsidP="006D02A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02A1">
        <w:rPr>
          <w:bCs/>
          <w:lang w:val="en-US"/>
        </w:rPr>
        <w:tab/>
        <w:t>let T = Ts;</w:t>
      </w:r>
    </w:p>
    <w:p w14:paraId="32296F6B" w14:textId="77777777" w:rsidR="006D02A1" w:rsidRPr="006D02A1" w:rsidRDefault="006D02A1" w:rsidP="006D02A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02A1">
        <w:rPr>
          <w:bCs/>
          <w:lang w:val="en-US"/>
        </w:rPr>
        <w:tab/>
        <w:t>const h = (Te - Ts) / n;</w:t>
      </w:r>
    </w:p>
    <w:p w14:paraId="7AA41DBB" w14:textId="77777777" w:rsidR="006D02A1" w:rsidRPr="006D02A1" w:rsidRDefault="006D02A1" w:rsidP="006D02A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02A1">
        <w:rPr>
          <w:bCs/>
          <w:lang w:val="en-US"/>
        </w:rPr>
        <w:tab/>
        <w:t>console.log({h});</w:t>
      </w:r>
    </w:p>
    <w:p w14:paraId="0515822D" w14:textId="77777777" w:rsidR="006D02A1" w:rsidRPr="006D02A1" w:rsidRDefault="006D02A1" w:rsidP="006D02A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02A1">
        <w:rPr>
          <w:bCs/>
          <w:lang w:val="en-US"/>
        </w:rPr>
        <w:tab/>
        <w:t>for (let iii = 0; iii &lt; n; iii++) {</w:t>
      </w:r>
    </w:p>
    <w:p w14:paraId="252FB9E9" w14:textId="77777777" w:rsidR="006D02A1" w:rsidRPr="006D02A1" w:rsidRDefault="006D02A1" w:rsidP="006D02A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02A1">
        <w:rPr>
          <w:bCs/>
          <w:lang w:val="en-US"/>
        </w:rPr>
        <w:tab/>
      </w:r>
      <w:r w:rsidRPr="006D02A1">
        <w:rPr>
          <w:bCs/>
          <w:lang w:val="en-US"/>
        </w:rPr>
        <w:tab/>
        <w:t>const k1 = ff(T, Y);</w:t>
      </w:r>
    </w:p>
    <w:p w14:paraId="32FBF703" w14:textId="77777777" w:rsidR="006D02A1" w:rsidRPr="006D02A1" w:rsidRDefault="006D02A1" w:rsidP="006D02A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02A1">
        <w:rPr>
          <w:bCs/>
          <w:lang w:val="en-US"/>
        </w:rPr>
        <w:tab/>
      </w:r>
      <w:r w:rsidRPr="006D02A1">
        <w:rPr>
          <w:bCs/>
          <w:lang w:val="en-US"/>
        </w:rPr>
        <w:tab/>
        <w:t>const k2 = ff(T + h / 2, Y.map((y, i) =&gt; y + h * k1[i] / 2));</w:t>
      </w:r>
    </w:p>
    <w:p w14:paraId="073FFFFE" w14:textId="77777777" w:rsidR="006D02A1" w:rsidRPr="006D02A1" w:rsidRDefault="006D02A1" w:rsidP="006D02A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02A1">
        <w:rPr>
          <w:bCs/>
          <w:lang w:val="en-US"/>
        </w:rPr>
        <w:tab/>
      </w:r>
      <w:r w:rsidRPr="006D02A1">
        <w:rPr>
          <w:bCs/>
          <w:lang w:val="en-US"/>
        </w:rPr>
        <w:tab/>
        <w:t>const k3 = ff(T + h / 2, Y.map((y, i) =&gt; y + h * k2[i] / 2));</w:t>
      </w:r>
    </w:p>
    <w:p w14:paraId="3D4C54D8" w14:textId="77777777" w:rsidR="006D02A1" w:rsidRPr="006D02A1" w:rsidRDefault="006D02A1" w:rsidP="006D02A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02A1">
        <w:rPr>
          <w:bCs/>
          <w:lang w:val="en-US"/>
        </w:rPr>
        <w:tab/>
      </w:r>
      <w:r w:rsidRPr="006D02A1">
        <w:rPr>
          <w:bCs/>
          <w:lang w:val="en-US"/>
        </w:rPr>
        <w:tab/>
        <w:t>const k4 = ff(T + h / 2, Y.map((y, i) =&gt; y + h * k3[i]));</w:t>
      </w:r>
    </w:p>
    <w:p w14:paraId="345FA455" w14:textId="77777777" w:rsidR="006D02A1" w:rsidRPr="006D02A1" w:rsidRDefault="006D02A1" w:rsidP="006D02A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02A1">
        <w:rPr>
          <w:bCs/>
          <w:lang w:val="en-US"/>
        </w:rPr>
        <w:tab/>
      </w:r>
      <w:r w:rsidRPr="006D02A1">
        <w:rPr>
          <w:bCs/>
          <w:lang w:val="en-US"/>
        </w:rPr>
        <w:tab/>
        <w:t>T += h;</w:t>
      </w:r>
    </w:p>
    <w:p w14:paraId="54301DC1" w14:textId="77777777" w:rsidR="006D02A1" w:rsidRPr="006D02A1" w:rsidRDefault="006D02A1" w:rsidP="006D02A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02A1">
        <w:rPr>
          <w:bCs/>
          <w:lang w:val="en-US"/>
        </w:rPr>
        <w:tab/>
      </w:r>
      <w:r w:rsidRPr="006D02A1">
        <w:rPr>
          <w:bCs/>
          <w:lang w:val="en-US"/>
        </w:rPr>
        <w:tab/>
        <w:t>Y = Y.map((y, i) =&gt; y + h / 6 * (k1[i] + 2 * (k2[i] + k3[i]) + k4[i]));</w:t>
      </w:r>
    </w:p>
    <w:p w14:paraId="54F25CE3" w14:textId="77777777" w:rsidR="006D02A1" w:rsidRPr="006D02A1" w:rsidRDefault="006D02A1" w:rsidP="006D02A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70E26041" w14:textId="77777777" w:rsidR="006D02A1" w:rsidRPr="006D02A1" w:rsidRDefault="006D02A1" w:rsidP="006D02A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02A1">
        <w:rPr>
          <w:bCs/>
          <w:lang w:val="en-US"/>
        </w:rPr>
        <w:tab/>
      </w:r>
      <w:r w:rsidRPr="006D02A1">
        <w:rPr>
          <w:bCs/>
          <w:lang w:val="en-US"/>
        </w:rPr>
        <w:tab/>
        <w:t>if (Y[1] &lt; 0) break;</w:t>
      </w:r>
    </w:p>
    <w:p w14:paraId="37939E1E" w14:textId="77777777" w:rsidR="006D02A1" w:rsidRPr="006D02A1" w:rsidRDefault="006D02A1" w:rsidP="006D02A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02A1">
        <w:rPr>
          <w:bCs/>
          <w:lang w:val="en-US"/>
        </w:rPr>
        <w:tab/>
        <w:t>}</w:t>
      </w:r>
    </w:p>
    <w:p w14:paraId="3525AC28" w14:textId="77777777" w:rsidR="006D02A1" w:rsidRPr="006D02A1" w:rsidRDefault="006D02A1" w:rsidP="006D02A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014A4A69" w14:textId="77777777" w:rsidR="006D02A1" w:rsidRPr="006D02A1" w:rsidRDefault="006D02A1" w:rsidP="006D02A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6D02A1">
        <w:rPr>
          <w:bCs/>
          <w:lang w:val="en-US"/>
        </w:rPr>
        <w:tab/>
        <w:t>return Y[0];</w:t>
      </w:r>
    </w:p>
    <w:p w14:paraId="27F59251" w14:textId="1A154363" w:rsidR="009918EE" w:rsidRPr="006D02A1" w:rsidRDefault="006D02A1" w:rsidP="006D02A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6D02A1">
        <w:rPr>
          <w:bCs/>
        </w:rPr>
        <w:t>};</w:t>
      </w:r>
    </w:p>
    <w:p w14:paraId="5E59C09D" w14:textId="5BE706B0" w:rsidR="006D7DAE" w:rsidRPr="006D02A1" w:rsidRDefault="009918EE" w:rsidP="006D2587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6D02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— </w:t>
      </w:r>
      <w:r w:rsidRPr="00EC7F96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B97CB0">
        <w:rPr>
          <w:rFonts w:ascii="Times New Roman" w:eastAsia="Times New Roman" w:hAnsi="Times New Roman" w:cs="Times New Roman"/>
          <w:sz w:val="28"/>
          <w:szCs w:val="28"/>
          <w:lang w:val="ru-RU"/>
        </w:rPr>
        <w:t>етод</w:t>
      </w:r>
      <w:r w:rsidR="00B97CB0" w:rsidRPr="006D02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17455">
        <w:rPr>
          <w:rFonts w:ascii="Times New Roman" w:eastAsia="Times New Roman" w:hAnsi="Times New Roman" w:cs="Times New Roman"/>
          <w:sz w:val="28"/>
          <w:szCs w:val="28"/>
          <w:lang w:val="ru-RU"/>
        </w:rPr>
        <w:t>Рунге</w:t>
      </w:r>
      <w:r w:rsidR="00717455" w:rsidRPr="006D02A1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717455">
        <w:rPr>
          <w:rFonts w:ascii="Times New Roman" w:eastAsia="Times New Roman" w:hAnsi="Times New Roman" w:cs="Times New Roman"/>
          <w:sz w:val="28"/>
          <w:szCs w:val="28"/>
          <w:lang w:val="ru-RU"/>
        </w:rPr>
        <w:t>Кутта</w:t>
      </w:r>
      <w:r w:rsidR="006D02A1" w:rsidRPr="006D02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07FB5">
        <w:rPr>
          <w:rFonts w:ascii="Times New Roman" w:eastAsia="Times New Roman" w:hAnsi="Times New Roman" w:cs="Times New Roman"/>
          <w:sz w:val="28"/>
          <w:szCs w:val="28"/>
          <w:lang w:val="ru-RU"/>
        </w:rPr>
        <w:t>для нахождения</w:t>
      </w:r>
      <w:r w:rsidR="006D02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дальности полета снаряда</w:t>
      </w:r>
    </w:p>
    <w:p w14:paraId="474E68C7" w14:textId="1C8628A7" w:rsidR="00A07FB5" w:rsidRPr="00A07FB5" w:rsidRDefault="00A07FB5" w:rsidP="00A07FB5">
      <w:pPr>
        <w:pStyle w:val="aa"/>
        <w:numPr>
          <w:ilvl w:val="0"/>
          <w:numId w:val="6"/>
        </w:numPr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Решение без учета трения является задачей уровня средней школы и не представляла сложность</w:t>
      </w:r>
    </w:p>
    <w:p w14:paraId="05AB684E" w14:textId="77777777" w:rsidR="001C70D3" w:rsidRPr="001C70D3" w:rsidRDefault="001C70D3" w:rsidP="001C70D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70D3">
        <w:rPr>
          <w:bCs/>
          <w:lang w:val="en-US"/>
        </w:rPr>
        <w:t>export const solveGalileo = ({</w:t>
      </w:r>
    </w:p>
    <w:p w14:paraId="1BCD3DB9" w14:textId="77777777" w:rsidR="001C70D3" w:rsidRPr="001C70D3" w:rsidRDefault="001C70D3" w:rsidP="001C70D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70D3">
        <w:rPr>
          <w:bCs/>
          <w:lang w:val="en-US"/>
        </w:rPr>
        <w:tab/>
        <w:t>g, alpfa, v0,</w:t>
      </w:r>
    </w:p>
    <w:p w14:paraId="7A090F1B" w14:textId="2BC59D54" w:rsidR="00A07FB5" w:rsidRPr="006D02A1" w:rsidRDefault="001C70D3" w:rsidP="001C70D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1C70D3">
        <w:rPr>
          <w:bCs/>
        </w:rPr>
        <w:t>}: InputType) =&gt; v0 * v0 * Math.sin(2 * alpfa) / g;</w:t>
      </w:r>
    </w:p>
    <w:p w14:paraId="489566F5" w14:textId="3BB4EF22" w:rsidR="00A07FB5" w:rsidRPr="006D02A1" w:rsidRDefault="00A07FB5" w:rsidP="00A07FB5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6D02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— </w:t>
      </w:r>
      <w:r w:rsidRPr="00EC7F96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етод</w:t>
      </w:r>
      <w:r w:rsidRPr="006D02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нахождения дальности полета снаряда</w:t>
      </w:r>
      <w:r w:rsidR="001C70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без учета трения воздуха</w:t>
      </w:r>
    </w:p>
    <w:p w14:paraId="4B426E4F" w14:textId="35E54BB2" w:rsidR="00A05F9E" w:rsidRDefault="001C70D3" w:rsidP="000E6B42">
      <w:pPr>
        <w:pStyle w:val="aa"/>
        <w:numPr>
          <w:ilvl w:val="0"/>
          <w:numId w:val="6"/>
        </w:numPr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Были построены четыре необходимых графика, где синий – это график без учета трения воздуха, а красный – с (рисунок 1).</w:t>
      </w:r>
    </w:p>
    <w:p w14:paraId="2632FF22" w14:textId="3026D1CF" w:rsidR="001C70D3" w:rsidRDefault="001C70D3" w:rsidP="001C70D3">
      <w:pPr>
        <w:pStyle w:val="aa"/>
        <w:spacing w:after="24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70D3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5083DBBC" wp14:editId="589A3D19">
            <wp:extent cx="5943600" cy="427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B0FD" w14:textId="58C9B550" w:rsidR="001C70D3" w:rsidRDefault="001C70D3" w:rsidP="001C70D3">
      <w:pPr>
        <w:pStyle w:val="aa"/>
        <w:spacing w:after="24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 – получившиеся графики</w:t>
      </w:r>
    </w:p>
    <w:p w14:paraId="1D2A0D6F" w14:textId="2FDAE556" w:rsidR="001C70D3" w:rsidRDefault="001C70D3" w:rsidP="001C70D3">
      <w:pPr>
        <w:pStyle w:val="aa"/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график дальности от угла похож на параболу, хотя на самом деле является синусоидой, формула без учета трения является синусоидой относительно изменения угла, то на других график стоит остановится подробнее.</w:t>
      </w:r>
    </w:p>
    <w:p w14:paraId="4D3D93DB" w14:textId="15014DDD" w:rsidR="001C70D3" w:rsidRDefault="001C70D3" w:rsidP="001C70D3">
      <w:pPr>
        <w:pStyle w:val="aa"/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Графики дальности и высоты от скорости похожи на экстремум, хотя на самом деле являются параболами, так как формул</w:t>
      </w:r>
      <w:r w:rsidR="005C79C9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без</w:t>
      </w:r>
      <w:r w:rsidR="005C79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учета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</w:t>
      </w:r>
      <w:r w:rsidR="005C79C9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ния относительно </w:t>
      </w:r>
      <w:r w:rsidR="005C79C9">
        <w:rPr>
          <w:rFonts w:ascii="Times New Roman" w:eastAsia="Times New Roman" w:hAnsi="Times New Roman" w:cs="Times New Roman"/>
          <w:sz w:val="28"/>
          <w:szCs w:val="28"/>
          <w:lang w:val="ru-RU"/>
        </w:rPr>
        <w:t>скорости являются квадратичными.</w:t>
      </w:r>
    </w:p>
    <w:p w14:paraId="6E14DA6B" w14:textId="5CCE0425" w:rsidR="005C79C9" w:rsidRPr="001C70D3" w:rsidRDefault="005C79C9" w:rsidP="001C70D3">
      <w:pPr>
        <w:pStyle w:val="aa"/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Последний четвертый график похож на логистическую функцию – формула без учета трения подсказывает что на самом деле это график квадрата синуса. </w:t>
      </w:r>
    </w:p>
    <w:p w14:paraId="567FADEF" w14:textId="77777777" w:rsidR="003E304A" w:rsidRPr="000B344D" w:rsidRDefault="003E304A" w:rsidP="003E304A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7B409A5D" w14:textId="7142AA0F" w:rsidR="003E304A" w:rsidRPr="00BD57C4" w:rsidRDefault="00833EB8" w:rsidP="003D796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лабораторной работы был</w:t>
      </w:r>
      <w:r w:rsidR="005C79C9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C79C9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5C79C9">
        <w:rPr>
          <w:rFonts w:ascii="Times New Roman" w:eastAsia="Times New Roman" w:hAnsi="Times New Roman" w:cs="Times New Roman"/>
          <w:sz w:val="28"/>
          <w:szCs w:val="28"/>
          <w:lang w:val="ru-RU"/>
        </w:rPr>
        <w:t>ешения задач</w:t>
      </w:r>
      <w:r w:rsidR="005C79C9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5C79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определения габаритов для стрельб</w:t>
      </w:r>
      <w:r w:rsidR="005C79C9">
        <w:rPr>
          <w:rFonts w:ascii="Times New Roman" w:eastAsia="Times New Roman" w:hAnsi="Times New Roman" w:cs="Times New Roman"/>
          <w:sz w:val="28"/>
          <w:szCs w:val="28"/>
          <w:lang w:val="ru-RU"/>
        </w:rPr>
        <w:t>, а так же сделаны выводы на тему того как себя ведут данные показатели (дальность и высота) в зависимости от начальных данных (угла и начальной скорости)</w:t>
      </w:r>
      <w:r w:rsidR="003D79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sectPr w:rsidR="003E304A" w:rsidRPr="00BD57C4" w:rsidSect="00066DD4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3654" w14:textId="77777777" w:rsidR="001C7084" w:rsidRDefault="001C7084" w:rsidP="00066DD4">
      <w:pPr>
        <w:spacing w:line="240" w:lineRule="auto"/>
      </w:pPr>
      <w:r>
        <w:separator/>
      </w:r>
    </w:p>
  </w:endnote>
  <w:endnote w:type="continuationSeparator" w:id="0">
    <w:p w14:paraId="23E4FFD0" w14:textId="77777777" w:rsidR="001C7084" w:rsidRDefault="001C7084" w:rsidP="00066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2764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048A55" w14:textId="77777777" w:rsidR="00066DD4" w:rsidRPr="0023375C" w:rsidRDefault="00066DD4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375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375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506B5" w:rsidRPr="0023375C">
          <w:rPr>
            <w:rFonts w:ascii="Times New Roman" w:hAnsi="Times New Roman" w:cs="Times New Roman"/>
            <w:noProof/>
            <w:sz w:val="24"/>
            <w:szCs w:val="24"/>
            <w:lang w:val="ru-RU"/>
          </w:rPr>
          <w:t>2</w: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B82D8" w14:textId="77777777" w:rsidR="00066DD4" w:rsidRDefault="00066DD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9593" w14:textId="04FFA1DE" w:rsidR="0023375C" w:rsidRPr="0023375C" w:rsidRDefault="0023375C" w:rsidP="0023375C">
    <w:pPr>
      <w:pStyle w:val="ad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3375C">
      <w:rPr>
        <w:rFonts w:ascii="Times New Roman" w:hAnsi="Times New Roman" w:cs="Times New Roman"/>
        <w:sz w:val="24"/>
        <w:szCs w:val="24"/>
        <w:lang w:val="ru-RU"/>
      </w:rP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6B4F" w14:textId="77777777" w:rsidR="001C7084" w:rsidRDefault="001C7084" w:rsidP="00066DD4">
      <w:pPr>
        <w:spacing w:line="240" w:lineRule="auto"/>
      </w:pPr>
      <w:r>
        <w:separator/>
      </w:r>
    </w:p>
  </w:footnote>
  <w:footnote w:type="continuationSeparator" w:id="0">
    <w:p w14:paraId="22EE9C22" w14:textId="77777777" w:rsidR="001C7084" w:rsidRDefault="001C7084" w:rsidP="00066D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06EE"/>
    <w:multiLevelType w:val="hybridMultilevel"/>
    <w:tmpl w:val="D0107FE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D125D6"/>
    <w:multiLevelType w:val="hybridMultilevel"/>
    <w:tmpl w:val="65C010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687A5B"/>
    <w:multiLevelType w:val="multilevel"/>
    <w:tmpl w:val="A6B03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880DDA"/>
    <w:multiLevelType w:val="hybridMultilevel"/>
    <w:tmpl w:val="8E26CC7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40E4009"/>
    <w:multiLevelType w:val="hybridMultilevel"/>
    <w:tmpl w:val="BDE6BB2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482CC1"/>
    <w:multiLevelType w:val="hybridMultilevel"/>
    <w:tmpl w:val="378A07E0"/>
    <w:lvl w:ilvl="0" w:tplc="D9EAA8E8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F252C7"/>
    <w:multiLevelType w:val="hybridMultilevel"/>
    <w:tmpl w:val="D65E5C06"/>
    <w:lvl w:ilvl="0" w:tplc="2C38B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E0514CB"/>
    <w:multiLevelType w:val="hybridMultilevel"/>
    <w:tmpl w:val="B2E0A9F8"/>
    <w:lvl w:ilvl="0" w:tplc="20F4B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F17319F"/>
    <w:multiLevelType w:val="hybridMultilevel"/>
    <w:tmpl w:val="D9D6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BA705D2"/>
    <w:multiLevelType w:val="hybridMultilevel"/>
    <w:tmpl w:val="F0687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1072552">
    <w:abstractNumId w:val="2"/>
  </w:num>
  <w:num w:numId="2" w16cid:durableId="403841382">
    <w:abstractNumId w:val="9"/>
  </w:num>
  <w:num w:numId="3" w16cid:durableId="1029139696">
    <w:abstractNumId w:val="8"/>
  </w:num>
  <w:num w:numId="4" w16cid:durableId="1488520036">
    <w:abstractNumId w:val="5"/>
  </w:num>
  <w:num w:numId="5" w16cid:durableId="66149057">
    <w:abstractNumId w:val="7"/>
  </w:num>
  <w:num w:numId="6" w16cid:durableId="430931856">
    <w:abstractNumId w:val="6"/>
  </w:num>
  <w:num w:numId="7" w16cid:durableId="736437916">
    <w:abstractNumId w:val="3"/>
  </w:num>
  <w:num w:numId="8" w16cid:durableId="843209372">
    <w:abstractNumId w:val="4"/>
  </w:num>
  <w:num w:numId="9" w16cid:durableId="357656933">
    <w:abstractNumId w:val="1"/>
  </w:num>
  <w:num w:numId="10" w16cid:durableId="356128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4"/>
    <w:rsid w:val="00005FE2"/>
    <w:rsid w:val="00013177"/>
    <w:rsid w:val="00052348"/>
    <w:rsid w:val="00066DD4"/>
    <w:rsid w:val="000B344D"/>
    <w:rsid w:val="000E6B42"/>
    <w:rsid w:val="00125D87"/>
    <w:rsid w:val="00163508"/>
    <w:rsid w:val="001C7084"/>
    <w:rsid w:val="001C70D3"/>
    <w:rsid w:val="001D3C70"/>
    <w:rsid w:val="00222C03"/>
    <w:rsid w:val="002244FC"/>
    <w:rsid w:val="0023375C"/>
    <w:rsid w:val="00264795"/>
    <w:rsid w:val="00267776"/>
    <w:rsid w:val="002822C7"/>
    <w:rsid w:val="002858E0"/>
    <w:rsid w:val="002B172D"/>
    <w:rsid w:val="002B7797"/>
    <w:rsid w:val="00354CB7"/>
    <w:rsid w:val="003A589F"/>
    <w:rsid w:val="003A6830"/>
    <w:rsid w:val="003B218A"/>
    <w:rsid w:val="003D7967"/>
    <w:rsid w:val="003E15AE"/>
    <w:rsid w:val="003E304A"/>
    <w:rsid w:val="003F27BB"/>
    <w:rsid w:val="003F483C"/>
    <w:rsid w:val="004F346B"/>
    <w:rsid w:val="00502D06"/>
    <w:rsid w:val="005626DD"/>
    <w:rsid w:val="00596320"/>
    <w:rsid w:val="005C79C9"/>
    <w:rsid w:val="00602630"/>
    <w:rsid w:val="00603E87"/>
    <w:rsid w:val="0061495D"/>
    <w:rsid w:val="006149E1"/>
    <w:rsid w:val="006449C2"/>
    <w:rsid w:val="006820A1"/>
    <w:rsid w:val="006B39ED"/>
    <w:rsid w:val="006D02A1"/>
    <w:rsid w:val="006D2587"/>
    <w:rsid w:val="006D7DAE"/>
    <w:rsid w:val="00717455"/>
    <w:rsid w:val="0074003D"/>
    <w:rsid w:val="00764A18"/>
    <w:rsid w:val="00784240"/>
    <w:rsid w:val="007B493D"/>
    <w:rsid w:val="007E0C71"/>
    <w:rsid w:val="007F1DDA"/>
    <w:rsid w:val="00804977"/>
    <w:rsid w:val="00814E59"/>
    <w:rsid w:val="00833EB8"/>
    <w:rsid w:val="0083678D"/>
    <w:rsid w:val="0084103E"/>
    <w:rsid w:val="00886DCD"/>
    <w:rsid w:val="008C5DEF"/>
    <w:rsid w:val="008D3600"/>
    <w:rsid w:val="009057D2"/>
    <w:rsid w:val="00907EE4"/>
    <w:rsid w:val="009918EE"/>
    <w:rsid w:val="009A7EAA"/>
    <w:rsid w:val="009D2CE6"/>
    <w:rsid w:val="009F4760"/>
    <w:rsid w:val="00A046E8"/>
    <w:rsid w:val="00A05F9E"/>
    <w:rsid w:val="00A07FB5"/>
    <w:rsid w:val="00A82DAD"/>
    <w:rsid w:val="00A91FEC"/>
    <w:rsid w:val="00A9208A"/>
    <w:rsid w:val="00A95BA6"/>
    <w:rsid w:val="00AF49F9"/>
    <w:rsid w:val="00B06F6C"/>
    <w:rsid w:val="00B11B0C"/>
    <w:rsid w:val="00B9346E"/>
    <w:rsid w:val="00B97CB0"/>
    <w:rsid w:val="00BA20D0"/>
    <w:rsid w:val="00BC7791"/>
    <w:rsid w:val="00BD57C4"/>
    <w:rsid w:val="00C05513"/>
    <w:rsid w:val="00C37955"/>
    <w:rsid w:val="00C428BF"/>
    <w:rsid w:val="00C76AFA"/>
    <w:rsid w:val="00CB40C7"/>
    <w:rsid w:val="00CC3D45"/>
    <w:rsid w:val="00CF4BAC"/>
    <w:rsid w:val="00CF71B4"/>
    <w:rsid w:val="00D1070D"/>
    <w:rsid w:val="00D506B5"/>
    <w:rsid w:val="00D84151"/>
    <w:rsid w:val="00DA4960"/>
    <w:rsid w:val="00DB2FC7"/>
    <w:rsid w:val="00DC4DA3"/>
    <w:rsid w:val="00DC7379"/>
    <w:rsid w:val="00DE1D68"/>
    <w:rsid w:val="00E25DB3"/>
    <w:rsid w:val="00E27B7D"/>
    <w:rsid w:val="00E30365"/>
    <w:rsid w:val="00E6392C"/>
    <w:rsid w:val="00E736BD"/>
    <w:rsid w:val="00E74C77"/>
    <w:rsid w:val="00EA5D4F"/>
    <w:rsid w:val="00F11A64"/>
    <w:rsid w:val="00F20BC4"/>
    <w:rsid w:val="00F22549"/>
    <w:rsid w:val="00F62C42"/>
    <w:rsid w:val="00FA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C862"/>
  <w15:docId w15:val="{AD7F0F5C-D024-4D24-A4C3-E3B63E2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character" w:styleId="af">
    <w:name w:val="Placeholder Text"/>
    <w:basedOn w:val="a0"/>
    <w:uiPriority w:val="99"/>
    <w:semiHidden/>
    <w:rsid w:val="0083678D"/>
    <w:rPr>
      <w:color w:val="808080"/>
    </w:rPr>
  </w:style>
  <w:style w:type="table" w:styleId="af0">
    <w:name w:val="Table Grid"/>
    <w:basedOn w:val="a1"/>
    <w:uiPriority w:val="59"/>
    <w:rsid w:val="007842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784240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784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kd\Downloads\compilers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compilers-lab-template.dotx</Template>
  <TotalTime>529</TotalTime>
  <Pages>5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Жук</dc:creator>
  <cp:lastModifiedBy>Дмитрий Жук</cp:lastModifiedBy>
  <cp:revision>24</cp:revision>
  <cp:lastPrinted>2019-11-02T17:16:00Z</cp:lastPrinted>
  <dcterms:created xsi:type="dcterms:W3CDTF">2022-02-15T08:11:00Z</dcterms:created>
  <dcterms:modified xsi:type="dcterms:W3CDTF">2023-02-11T11:01:00Z</dcterms:modified>
</cp:coreProperties>
</file>