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72F85076" w:rsidR="002858E0" w:rsidRPr="00E9370F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E9370F" w:rsidRPr="00E9370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</w:p>
    <w:p w14:paraId="3870CEDB" w14:textId="294330F5" w:rsidR="00264795" w:rsidRDefault="00BA20D0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E9370F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Вычисления числа обусловленности матрицы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8A2AB6F" w14:textId="26E1B98B" w:rsidR="002858E0" w:rsidRDefault="00D506B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 линейной алгебры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C97E1B0" w14:textId="77777777" w:rsidR="003C4E65" w:rsidRPr="003C4E65" w:rsidRDefault="003C4E6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50E0EE" w14:textId="11B9E62C" w:rsidR="00C279AD" w:rsidRDefault="00C279A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BFDE2F" w14:textId="77777777" w:rsidR="00E9370F" w:rsidRDefault="00E9370F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5834F2BB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3C05CAEF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877145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72823852" w:rsidR="003C4E65" w:rsidRDefault="00DC4DA3" w:rsidP="003C4E6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8B7A957" w14:textId="77777777" w:rsidR="003C4E65" w:rsidRDefault="003C4E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F400EB" w14:textId="08E8125A" w:rsidR="003B218A" w:rsidRPr="000B344D" w:rsidRDefault="00804977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360A5731" w14:textId="7B8FB018" w:rsidR="00877145" w:rsidRDefault="003C4E65" w:rsidP="003C4E6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результаты предыдущих лабораторных работ исследовать зависимость</w:t>
      </w:r>
      <w:r w:rsidR="00306F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относительной</w:t>
      </w: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погрешности решения системы уравнений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A·x=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</m:oMath>
      <w:r w:rsidR="00306FE3">
        <w:rPr>
          <w:rFonts w:ascii="Times New Roman" w:eastAsia="Times New Roman" w:hAnsi="Times New Roman" w:cs="Times New Roman"/>
          <w:sz w:val="28"/>
          <w:szCs w:val="28"/>
          <w:lang w:val="ru-RU"/>
        </w:rPr>
        <w:t>, если относительная погрешность решения оценивается следующим образом:</w:t>
      </w:r>
    </w:p>
    <w:p w14:paraId="52637763" w14:textId="7A007C75" w:rsidR="00306FE3" w:rsidRPr="00306FE3" w:rsidRDefault="00306FE3" w:rsidP="003C4E6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δx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δf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δA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63BC50E" w14:textId="552D16F6" w:rsid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3DD6C9BD" w14:textId="5CC29EE8" w:rsidR="00877145" w:rsidRDefault="00877145" w:rsidP="00877145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3135F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https://github.com/ZhukDmitryOlegovich/num-methods</w:t>
        </w:r>
      </w:hyperlink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CC7585" w14:textId="77777777" w:rsidR="00733D86" w:rsidRDefault="003B6788" w:rsidP="009A06C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ранее реализованный функционал, а именно возможность строить графики по точкам, были </w:t>
      </w:r>
      <w:r w:rsidR="00306FE3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построенный график,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06C5">
        <w:rPr>
          <w:rFonts w:ascii="Times New Roman" w:eastAsia="Times New Roman" w:hAnsi="Times New Roman" w:cs="Times New Roman"/>
          <w:sz w:val="28"/>
          <w:szCs w:val="28"/>
          <w:lang w:val="ru-RU"/>
        </w:rPr>
        <w:t>изображающи</w:t>
      </w:r>
      <w:r w:rsidR="00306F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зависимость относительной погрешности решения системы уравнений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Ax=f</m:t>
        </m:r>
      </m:oMath>
      <w:r w:rsidR="00306FE3" w:rsidRPr="00306F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06F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величины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</m:sSub>
      </m:oMath>
      <w:r w:rsidR="00306FE3" w:rsidRPr="00306F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06F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различных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δA</m:t>
            </m:r>
          </m:e>
        </m:d>
      </m:oMath>
      <w:r w:rsidR="00306FE3" w:rsidRPr="00306F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06F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δf</m:t>
            </m:r>
          </m:e>
        </m:d>
      </m:oMath>
      <w:r w:rsidR="009A06C5" w:rsidRPr="009A06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E586399" w14:textId="179A80B3" w:rsidR="00733D86" w:rsidRPr="004A6136" w:rsidRDefault="00306FE3" w:rsidP="004A613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Работа выполнялась следующим образом: берем вектор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генерировались различные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получаем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306F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путем перемножения. Далее </w:t>
      </w:r>
      <w:r w:rsidR="00DC0471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строи</w:t>
      </w:r>
      <w:r w:rsidR="00DC0471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график зависимости</w:t>
      </w:r>
      <w:r w:rsidR="00733D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δx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</m:oMath>
      <w:r w:rsidR="00733D86" w:rsidRPr="00733D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3D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μ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733D86" w:rsidRPr="00733D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3D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заданных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δ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</m:oMath>
      <w:r w:rsidR="00733D86" w:rsidRPr="00733D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3D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δ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</m:oMath>
      <w:r w:rsidR="00733D86" w:rsidRPr="00733D8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98F7630" w14:textId="3EC145AB" w:rsidR="00AE4B1D" w:rsidRPr="00346D72" w:rsidRDefault="009240BE" w:rsidP="004A613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 основу бралась реализация предыдущей лабораторной работы дабы упростить логику и вычисления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67FADEF" w14:textId="0C2F55D0" w:rsidR="003E304A" w:rsidRPr="00544725" w:rsidRDefault="003E304A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5642C58" w14:textId="157EDBC1" w:rsidR="00BE5590" w:rsidRP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погрешностей, природу их появления, а </w:t>
      </w:r>
      <w:r w:rsidR="004A6136">
        <w:rPr>
          <w:rFonts w:ascii="Times New Roman" w:eastAsia="Times New Roman" w:hAnsi="Times New Roman" w:cs="Times New Roman"/>
          <w:sz w:val="28"/>
          <w:szCs w:val="28"/>
          <w:lang w:val="ru-RU"/>
        </w:rPr>
        <w:t>также</w:t>
      </w:r>
      <w:r w:rsidR="00DC0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зависимости оных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842BD4" w14:textId="156434BD" w:rsidR="00797F94" w:rsidRPr="00797F94" w:rsidRDefault="00E506E6" w:rsidP="00797F9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Данную работу так же можно открыть и посмотреть по ссылке </w:t>
      </w:r>
      <w:hyperlink r:id="rId9" w:history="1">
        <w:r w:rsidR="00DC0471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https://zhukdmitryolegovich.github.io/num-methods/lab5/</w:t>
        </w:r>
      </w:hyperlink>
      <w:r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97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47C85F2" w14:textId="20BE0A5E" w:rsidR="00797F94" w:rsidRPr="003C4E65" w:rsidRDefault="00797F94" w:rsidP="00797F9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</w:p>
    <w:p w14:paraId="322F87E1" w14:textId="15720824" w:rsidR="00797F94" w:rsidRPr="00E506E6" w:rsidRDefault="004A6136" w:rsidP="009A06C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6136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2AF19E1" wp14:editId="3E9F1341">
            <wp:extent cx="4402337" cy="771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413" cy="77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F94" w:rsidRPr="00E506E6" w:rsidSect="00066DD4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DF"/>
    <w:multiLevelType w:val="hybridMultilevel"/>
    <w:tmpl w:val="10620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103579"/>
    <w:multiLevelType w:val="hybridMultilevel"/>
    <w:tmpl w:val="5602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892265">
    <w:abstractNumId w:val="1"/>
  </w:num>
  <w:num w:numId="2" w16cid:durableId="1897352485">
    <w:abstractNumId w:val="9"/>
  </w:num>
  <w:num w:numId="3" w16cid:durableId="98063456">
    <w:abstractNumId w:val="8"/>
  </w:num>
  <w:num w:numId="4" w16cid:durableId="1307123729">
    <w:abstractNumId w:val="5"/>
  </w:num>
  <w:num w:numId="5" w16cid:durableId="527260957">
    <w:abstractNumId w:val="7"/>
  </w:num>
  <w:num w:numId="6" w16cid:durableId="1507138627">
    <w:abstractNumId w:val="6"/>
  </w:num>
  <w:num w:numId="7" w16cid:durableId="19939249">
    <w:abstractNumId w:val="2"/>
  </w:num>
  <w:num w:numId="8" w16cid:durableId="1315523362">
    <w:abstractNumId w:val="4"/>
  </w:num>
  <w:num w:numId="9" w16cid:durableId="1183934418">
    <w:abstractNumId w:val="0"/>
  </w:num>
  <w:num w:numId="10" w16cid:durableId="157577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4372"/>
    <w:rsid w:val="00066DD4"/>
    <w:rsid w:val="000B344D"/>
    <w:rsid w:val="000D1835"/>
    <w:rsid w:val="00125D87"/>
    <w:rsid w:val="00163508"/>
    <w:rsid w:val="001965F9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306FE3"/>
    <w:rsid w:val="00346D72"/>
    <w:rsid w:val="00354CB7"/>
    <w:rsid w:val="003A6830"/>
    <w:rsid w:val="003B218A"/>
    <w:rsid w:val="003B6788"/>
    <w:rsid w:val="003C4E65"/>
    <w:rsid w:val="003E304A"/>
    <w:rsid w:val="003F27BB"/>
    <w:rsid w:val="004A6136"/>
    <w:rsid w:val="00544725"/>
    <w:rsid w:val="005626DD"/>
    <w:rsid w:val="00596320"/>
    <w:rsid w:val="00602630"/>
    <w:rsid w:val="006449C2"/>
    <w:rsid w:val="006820A1"/>
    <w:rsid w:val="006B39ED"/>
    <w:rsid w:val="00733D86"/>
    <w:rsid w:val="007438A2"/>
    <w:rsid w:val="00764A18"/>
    <w:rsid w:val="00784240"/>
    <w:rsid w:val="00797F94"/>
    <w:rsid w:val="007B493D"/>
    <w:rsid w:val="007E0C71"/>
    <w:rsid w:val="00804977"/>
    <w:rsid w:val="00833EB8"/>
    <w:rsid w:val="0083678D"/>
    <w:rsid w:val="0084103E"/>
    <w:rsid w:val="00877145"/>
    <w:rsid w:val="008C5DEF"/>
    <w:rsid w:val="008D3600"/>
    <w:rsid w:val="009057D2"/>
    <w:rsid w:val="00907EE4"/>
    <w:rsid w:val="00920C74"/>
    <w:rsid w:val="009240BE"/>
    <w:rsid w:val="009A06C5"/>
    <w:rsid w:val="009A7EAA"/>
    <w:rsid w:val="009F4760"/>
    <w:rsid w:val="00A82DAD"/>
    <w:rsid w:val="00A91FEC"/>
    <w:rsid w:val="00AE4B1D"/>
    <w:rsid w:val="00B06F6C"/>
    <w:rsid w:val="00B11B0C"/>
    <w:rsid w:val="00B46883"/>
    <w:rsid w:val="00B9346E"/>
    <w:rsid w:val="00BA20D0"/>
    <w:rsid w:val="00BC7791"/>
    <w:rsid w:val="00BD57C4"/>
    <w:rsid w:val="00BE5590"/>
    <w:rsid w:val="00BF50A9"/>
    <w:rsid w:val="00C279AD"/>
    <w:rsid w:val="00C428BF"/>
    <w:rsid w:val="00CF1BFC"/>
    <w:rsid w:val="00CF4BAC"/>
    <w:rsid w:val="00D506B5"/>
    <w:rsid w:val="00D84151"/>
    <w:rsid w:val="00D9723F"/>
    <w:rsid w:val="00DC0471"/>
    <w:rsid w:val="00DC4DA3"/>
    <w:rsid w:val="00E30365"/>
    <w:rsid w:val="00E506E6"/>
    <w:rsid w:val="00E736BD"/>
    <w:rsid w:val="00E9370F"/>
    <w:rsid w:val="00EB2B7B"/>
    <w:rsid w:val="00EC7F96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E4B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kDmitryOlegovich/num-metho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zhukdmitryolegovich.github.io/num-methods/lab5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381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18</cp:revision>
  <cp:lastPrinted>2022-02-26T19:13:00Z</cp:lastPrinted>
  <dcterms:created xsi:type="dcterms:W3CDTF">2022-02-15T08:11:00Z</dcterms:created>
  <dcterms:modified xsi:type="dcterms:W3CDTF">2022-10-03T17:16:00Z</dcterms:modified>
</cp:coreProperties>
</file>