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DEA43E1" w:rsidR="002858E0" w:rsidRPr="00715B15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715B1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870CEDB" w14:textId="722B5C58" w:rsidR="00264795" w:rsidRDefault="00BA20D0" w:rsidP="00F62C4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15B15" w:rsidRPr="00715B15">
        <w:rPr>
          <w:rFonts w:ascii="Times New Roman" w:eastAsia="Times New Roman" w:hAnsi="Times New Roman" w:cs="Times New Roman"/>
          <w:sz w:val="28"/>
          <w:szCs w:val="28"/>
          <w:lang w:val="ru-RU"/>
        </w:rPr>
        <w:t>Имитационное моделирование типовых систем массового обслуживания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C608D5C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A95BA6" w:rsidRP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13FDD7D0" w:rsidR="002858E0" w:rsidRPr="00912B5E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3977CE5" w14:textId="27A36220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28478FB3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A95BA6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6E8962E2" w14:textId="77777777" w:rsidR="00F62C42" w:rsidRDefault="00F62C42" w:rsidP="00F62C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106785EC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2C42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37982B6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715B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имитационное моделирование типовых систем массового облуживания для выявления критериев и свойств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AE8C6A" w14:textId="3E6A5D84" w:rsidR="00E27B7D" w:rsidRDefault="00833EB8" w:rsidP="00E5254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4BD9B757" w14:textId="7E38CC49" w:rsidR="000710F4" w:rsidRPr="00174809" w:rsidRDefault="00174809" w:rsidP="00174809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Студенты группы получили домашнюю работу. Вероятность того,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не приступал к выполнению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=0,3</m:t>
        </m:r>
      </m:oMath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, приступил к выполнению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работы, но выполнил с ошибками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=0,4</m:t>
        </m:r>
      </m:oMath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. После сдачи работа проверяется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преподавателем, и, в случае обнаружения ошибок, возвращается студенту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для исправлений. Вероятность выполнить работу успешно после возврата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(возвраты могут оказаться множественными) постоянна и определяется как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=0,8</m:t>
        </m:r>
      </m:oMath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. Оценить количество дней, требующихся на успешную сдачу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домашнего задания с момента выдачи (количество дней, затраченных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студентом на выполнение задания, а преподавателем на проверку работы, 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учитывается, считается, что действия происходят в течение дня).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генераций значений в диапазоне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0,1</m:t>
            </m:r>
          </m:e>
        </m:d>
      </m:oMath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генератор равномерно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4809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распределенных в этом диапазоне случайных величин.</w:t>
      </w:r>
    </w:p>
    <w:p w14:paraId="48286A8B" w14:textId="2A6EC49C" w:rsidR="000710F4" w:rsidRDefault="000710F4" w:rsidP="000710F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Теория</w:t>
      </w:r>
    </w:p>
    <w:p w14:paraId="76794C7E" w14:textId="1BB82493" w:rsidR="003A203F" w:rsidRPr="000710F4" w:rsidRDefault="003A203F" w:rsidP="003A203F">
      <w:pPr>
        <w:pStyle w:val="aa"/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строится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том,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повторить некую процедуру (в данном случае моделирование СМО) большое количество раз, то по закону больших чисел можно будет получать аппроксимированное значение математического ожидания.</w:t>
      </w:r>
    </w:p>
    <w:p w14:paraId="43A77089" w14:textId="24A5DECB" w:rsidR="005F3A1D" w:rsidRDefault="003A203F" w:rsidP="003A203F">
      <w:pPr>
        <w:pStyle w:val="aa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99D0FF" wp14:editId="6626458F">
            <wp:extent cx="552450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итерационной СМО</w:t>
      </w:r>
    </w:p>
    <w:p w14:paraId="3D0F5FB3" w14:textId="27747924" w:rsidR="003A6830" w:rsidRPr="003A203F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141AE087" w14:textId="0FB214A3" w:rsidR="00456358" w:rsidRPr="003A203F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456358">
        <w:rPr>
          <w:bCs/>
          <w:lang w:val="en-US"/>
        </w:rPr>
        <w:t>export</w:t>
      </w:r>
      <w:r w:rsidRPr="003A203F">
        <w:rPr>
          <w:bCs/>
        </w:rPr>
        <w:t xml:space="preserve"> </w:t>
      </w:r>
      <w:r w:rsidRPr="00456358">
        <w:rPr>
          <w:bCs/>
          <w:lang w:val="en-US"/>
        </w:rPr>
        <w:t>const</w:t>
      </w:r>
      <w:r w:rsidRPr="003A203F">
        <w:rPr>
          <w:bCs/>
        </w:rPr>
        <w:t xml:space="preserve"> </w:t>
      </w:r>
      <w:r w:rsidRPr="00456358">
        <w:rPr>
          <w:bCs/>
          <w:lang w:val="en-US"/>
        </w:rPr>
        <w:t>solveMishen</w:t>
      </w:r>
      <w:r w:rsidRPr="003A203F">
        <w:rPr>
          <w:bCs/>
        </w:rPr>
        <w:t xml:space="preserve"> = ({</w:t>
      </w:r>
    </w:p>
    <w:p w14:paraId="66245602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203F">
        <w:rPr>
          <w:bCs/>
        </w:rPr>
        <w:tab/>
      </w:r>
      <w:r w:rsidRPr="00456358">
        <w:rPr>
          <w:bCs/>
          <w:lang w:val="en-US"/>
        </w:rPr>
        <w:t>s, eps, countLast,</w:t>
      </w:r>
    </w:p>
    <w:p w14:paraId="1B04890F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>}: InputType) =&gt; {</w:t>
      </w:r>
    </w:p>
    <w:p w14:paraId="180AC15E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let allCount = 0;</w:t>
      </w:r>
    </w:p>
    <w:p w14:paraId="6FA90079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let allIteration = 0;</w:t>
      </w:r>
    </w:p>
    <w:p w14:paraId="41840D2E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const prevValues: number[] = [];</w:t>
      </w:r>
    </w:p>
    <w:p w14:paraId="01FA74DB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061B28E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const getLast = () =&gt; prevValues.slice(-countLast);</w:t>
      </w:r>
    </w:p>
    <w:p w14:paraId="3F0B9F8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BF3890D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while (</w:t>
      </w:r>
    </w:p>
    <w:p w14:paraId="08DD9C3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prevValues.length &lt; countLast</w:t>
      </w:r>
    </w:p>
    <w:p w14:paraId="38BE409F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|| Math.max(...getLast()) - Math.min(...getLast()) &gt; 2 * eps</w:t>
      </w:r>
    </w:p>
    <w:p w14:paraId="75C1E368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) {</w:t>
      </w:r>
    </w:p>
    <w:p w14:paraId="2A3E103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allIteration++;</w:t>
      </w:r>
    </w:p>
    <w:p w14:paraId="2A008BCF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let count = 0;</w:t>
      </w:r>
    </w:p>
    <w:p w14:paraId="720053C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19AA907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for (let index = 0; s[index];) {</w:t>
      </w:r>
    </w:p>
    <w:p w14:paraId="755319C7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count++;</w:t>
      </w:r>
    </w:p>
    <w:p w14:paraId="1010D5E4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const sum = s[index].reduce((a, b) =&gt; a + b, 0);</w:t>
      </w:r>
    </w:p>
    <w:p w14:paraId="70EA4333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let r = Math.random() * sum;</w:t>
      </w:r>
    </w:p>
    <w:p w14:paraId="6620DE48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index = s[index].findIndex((val) =&gt; {</w:t>
      </w:r>
    </w:p>
    <w:p w14:paraId="15FC599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if (val &gt; r) {</w:t>
      </w:r>
    </w:p>
    <w:p w14:paraId="0D05726A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return true;</w:t>
      </w:r>
    </w:p>
    <w:p w14:paraId="2502F259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}</w:t>
      </w:r>
    </w:p>
    <w:p w14:paraId="7D180FC1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r -= val;</w:t>
      </w:r>
    </w:p>
    <w:p w14:paraId="1F214DA3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return false;</w:t>
      </w:r>
    </w:p>
    <w:p w14:paraId="5BAC16B1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});</w:t>
      </w:r>
    </w:p>
    <w:p w14:paraId="73EF7225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}</w:t>
      </w:r>
    </w:p>
    <w:p w14:paraId="43FADA38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9927C06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allCount += count;</w:t>
      </w:r>
    </w:p>
    <w:p w14:paraId="53ACB850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prevValues.push(allCount / allIteration);</w:t>
      </w:r>
    </w:p>
    <w:p w14:paraId="2427AF81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}</w:t>
      </w:r>
    </w:p>
    <w:p w14:paraId="2184A48F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8A9BA5E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return {</w:t>
      </w:r>
    </w:p>
    <w:p w14:paraId="225F9FBC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value: (Math.max(...getLast()) + Math.min(...getLast())) / 2,</w:t>
      </w:r>
    </w:p>
    <w:p w14:paraId="497FC53D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</w:r>
      <w:r w:rsidRPr="00456358">
        <w:rPr>
          <w:bCs/>
          <w:lang w:val="en-US"/>
        </w:rPr>
        <w:tab/>
        <w:t>prevValues,</w:t>
      </w:r>
    </w:p>
    <w:p w14:paraId="45BE9C1D" w14:textId="77777777" w:rsidR="00456358" w:rsidRPr="00456358" w:rsidRDefault="00456358" w:rsidP="0045635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ab/>
        <w:t>};</w:t>
      </w:r>
    </w:p>
    <w:p w14:paraId="27F59251" w14:textId="30C8DA16" w:rsidR="009918EE" w:rsidRPr="00456358" w:rsidRDefault="00456358" w:rsidP="00E52542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456358">
        <w:rPr>
          <w:bCs/>
          <w:lang w:val="en-US"/>
        </w:rPr>
        <w:t>};</w:t>
      </w:r>
    </w:p>
    <w:p w14:paraId="474E68C7" w14:textId="73F35607" w:rsidR="00A07FB5" w:rsidRPr="00456358" w:rsidRDefault="009918EE" w:rsidP="00AC3B44">
      <w:pPr>
        <w:spacing w:after="24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 — </w:t>
      </w:r>
      <w:r w:rsidR="00E52542" w:rsidRPr="00E52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</w:t>
      </w:r>
      <w:r w:rsidR="00456358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моделирования итерационной СМО</w:t>
      </w:r>
    </w:p>
    <w:p w14:paraId="2632FF22" w14:textId="4081562D" w:rsidR="001C70D3" w:rsidRPr="00AC3B44" w:rsidRDefault="00456358" w:rsidP="00AC3B4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635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A3355" wp14:editId="3CD3E300">
            <wp:extent cx="5943600" cy="381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0FD" w14:textId="2D81EB32" w:rsidR="001C70D3" w:rsidRDefault="001C70D3" w:rsidP="001C70D3">
      <w:pPr>
        <w:pStyle w:val="aa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3A203F" w:rsidRP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рафик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получивше</w:t>
      </w:r>
      <w:r w:rsidR="00456358">
        <w:rPr>
          <w:rFonts w:ascii="Times New Roman" w:eastAsia="Times New Roman" w:hAnsi="Times New Roman" w:cs="Times New Roman"/>
          <w:sz w:val="28"/>
          <w:szCs w:val="28"/>
          <w:lang w:val="ru-RU"/>
        </w:rPr>
        <w:t>гося моделирования</w:t>
      </w:r>
      <w:r w:rsid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6358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итерационной СМО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34933E81" w:rsidR="003E304A" w:rsidRPr="003A203F" w:rsidRDefault="00833EB8" w:rsidP="003A203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AC3B44" w:rsidRPr="00AC3B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овано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имитационн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моделирование типовых систем массового облуживания</w:t>
      </w:r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выявлено что для заданной СМО примерное среднее значение количества дней равно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.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98</m:t>
        </m:r>
      </m:oMath>
      <w:r w:rsidR="003A20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3A203F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16767060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</w:t>
    </w:r>
    <w:r w:rsidR="000710F4">
      <w:rPr>
        <w:rFonts w:ascii="Times New Roman" w:hAnsi="Times New Roman" w:cs="Times New Roman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EE"/>
    <w:multiLevelType w:val="hybridMultilevel"/>
    <w:tmpl w:val="D0107F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630EF"/>
    <w:multiLevelType w:val="hybridMultilevel"/>
    <w:tmpl w:val="45B6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25D6"/>
    <w:multiLevelType w:val="hybridMultilevel"/>
    <w:tmpl w:val="CC36F0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F252C7"/>
    <w:multiLevelType w:val="hybridMultilevel"/>
    <w:tmpl w:val="D65E5C06"/>
    <w:lvl w:ilvl="0" w:tplc="2C38B1B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1072552">
    <w:abstractNumId w:val="3"/>
  </w:num>
  <w:num w:numId="2" w16cid:durableId="403841382">
    <w:abstractNumId w:val="10"/>
  </w:num>
  <w:num w:numId="3" w16cid:durableId="1029139696">
    <w:abstractNumId w:val="9"/>
  </w:num>
  <w:num w:numId="4" w16cid:durableId="1488520036">
    <w:abstractNumId w:val="6"/>
  </w:num>
  <w:num w:numId="5" w16cid:durableId="66149057">
    <w:abstractNumId w:val="8"/>
  </w:num>
  <w:num w:numId="6" w16cid:durableId="430931856">
    <w:abstractNumId w:val="7"/>
  </w:num>
  <w:num w:numId="7" w16cid:durableId="736437916">
    <w:abstractNumId w:val="4"/>
  </w:num>
  <w:num w:numId="8" w16cid:durableId="843209372">
    <w:abstractNumId w:val="5"/>
  </w:num>
  <w:num w:numId="9" w16cid:durableId="357656933">
    <w:abstractNumId w:val="2"/>
  </w:num>
  <w:num w:numId="10" w16cid:durableId="356128047">
    <w:abstractNumId w:val="0"/>
  </w:num>
  <w:num w:numId="11" w16cid:durableId="91712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05FE2"/>
    <w:rsid w:val="00013177"/>
    <w:rsid w:val="00052348"/>
    <w:rsid w:val="00066DD4"/>
    <w:rsid w:val="000710F4"/>
    <w:rsid w:val="000B344D"/>
    <w:rsid w:val="000E6B42"/>
    <w:rsid w:val="00125D87"/>
    <w:rsid w:val="00163508"/>
    <w:rsid w:val="00174809"/>
    <w:rsid w:val="001C7084"/>
    <w:rsid w:val="001C70D3"/>
    <w:rsid w:val="001D3C70"/>
    <w:rsid w:val="00222C03"/>
    <w:rsid w:val="002244FC"/>
    <w:rsid w:val="002326E5"/>
    <w:rsid w:val="0023375C"/>
    <w:rsid w:val="00264795"/>
    <w:rsid w:val="00267776"/>
    <w:rsid w:val="002822C7"/>
    <w:rsid w:val="002858E0"/>
    <w:rsid w:val="002B172D"/>
    <w:rsid w:val="002B7797"/>
    <w:rsid w:val="00354CB7"/>
    <w:rsid w:val="003A203F"/>
    <w:rsid w:val="003A589F"/>
    <w:rsid w:val="003A6830"/>
    <w:rsid w:val="003B218A"/>
    <w:rsid w:val="003D7967"/>
    <w:rsid w:val="003E15AE"/>
    <w:rsid w:val="003E304A"/>
    <w:rsid w:val="003F27BB"/>
    <w:rsid w:val="003F483C"/>
    <w:rsid w:val="00456358"/>
    <w:rsid w:val="004F346B"/>
    <w:rsid w:val="00502D06"/>
    <w:rsid w:val="005626DD"/>
    <w:rsid w:val="00596320"/>
    <w:rsid w:val="005C79C9"/>
    <w:rsid w:val="005F3A1D"/>
    <w:rsid w:val="00602630"/>
    <w:rsid w:val="00603E87"/>
    <w:rsid w:val="0061495D"/>
    <w:rsid w:val="006149E1"/>
    <w:rsid w:val="006449C2"/>
    <w:rsid w:val="006820A1"/>
    <w:rsid w:val="006B39ED"/>
    <w:rsid w:val="006D02A1"/>
    <w:rsid w:val="006D2587"/>
    <w:rsid w:val="006D7DAE"/>
    <w:rsid w:val="00715B15"/>
    <w:rsid w:val="00717455"/>
    <w:rsid w:val="0074003D"/>
    <w:rsid w:val="00764A18"/>
    <w:rsid w:val="00784240"/>
    <w:rsid w:val="007B493D"/>
    <w:rsid w:val="007B5C50"/>
    <w:rsid w:val="007B6B11"/>
    <w:rsid w:val="007E0C71"/>
    <w:rsid w:val="007F1DDA"/>
    <w:rsid w:val="00804977"/>
    <w:rsid w:val="00814E59"/>
    <w:rsid w:val="00833EB8"/>
    <w:rsid w:val="0083678D"/>
    <w:rsid w:val="0084103E"/>
    <w:rsid w:val="00886DCD"/>
    <w:rsid w:val="008C5DEF"/>
    <w:rsid w:val="008D3600"/>
    <w:rsid w:val="009057D2"/>
    <w:rsid w:val="00907EE4"/>
    <w:rsid w:val="00912B5E"/>
    <w:rsid w:val="009918EE"/>
    <w:rsid w:val="009A7EAA"/>
    <w:rsid w:val="009D2CE6"/>
    <w:rsid w:val="009F4760"/>
    <w:rsid w:val="00A046E8"/>
    <w:rsid w:val="00A05F9E"/>
    <w:rsid w:val="00A07FB5"/>
    <w:rsid w:val="00A82DAD"/>
    <w:rsid w:val="00A91FEC"/>
    <w:rsid w:val="00A9208A"/>
    <w:rsid w:val="00A95BA6"/>
    <w:rsid w:val="00AC3B44"/>
    <w:rsid w:val="00AF49F9"/>
    <w:rsid w:val="00B06F6C"/>
    <w:rsid w:val="00B11B0C"/>
    <w:rsid w:val="00B9346E"/>
    <w:rsid w:val="00B97CB0"/>
    <w:rsid w:val="00BA20D0"/>
    <w:rsid w:val="00BC7791"/>
    <w:rsid w:val="00BD57C4"/>
    <w:rsid w:val="00C05513"/>
    <w:rsid w:val="00C37955"/>
    <w:rsid w:val="00C428BF"/>
    <w:rsid w:val="00C76AFA"/>
    <w:rsid w:val="00CB40C7"/>
    <w:rsid w:val="00CC3D45"/>
    <w:rsid w:val="00CF4BAC"/>
    <w:rsid w:val="00CF71B4"/>
    <w:rsid w:val="00D1070D"/>
    <w:rsid w:val="00D506B5"/>
    <w:rsid w:val="00D84151"/>
    <w:rsid w:val="00DA4960"/>
    <w:rsid w:val="00DB2FC7"/>
    <w:rsid w:val="00DC4DA3"/>
    <w:rsid w:val="00DC7379"/>
    <w:rsid w:val="00DE1D68"/>
    <w:rsid w:val="00E25DB3"/>
    <w:rsid w:val="00E27B7D"/>
    <w:rsid w:val="00E30365"/>
    <w:rsid w:val="00E52542"/>
    <w:rsid w:val="00E6392C"/>
    <w:rsid w:val="00E736BD"/>
    <w:rsid w:val="00E74C77"/>
    <w:rsid w:val="00EA5D4F"/>
    <w:rsid w:val="00F11A64"/>
    <w:rsid w:val="00F20BC4"/>
    <w:rsid w:val="00F22549"/>
    <w:rsid w:val="00F62C42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678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26</cp:revision>
  <cp:lastPrinted>2019-11-02T17:16:00Z</cp:lastPrinted>
  <dcterms:created xsi:type="dcterms:W3CDTF">2022-02-15T08:11:00Z</dcterms:created>
  <dcterms:modified xsi:type="dcterms:W3CDTF">2023-03-19T09:16:00Z</dcterms:modified>
</cp:coreProperties>
</file>