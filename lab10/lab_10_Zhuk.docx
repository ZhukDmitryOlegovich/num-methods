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3147B145" w:rsidR="002858E0" w:rsidRPr="00F552C5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F552C5" w:rsidRPr="00F552C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</w:t>
      </w:r>
    </w:p>
    <w:p w14:paraId="3870CEDB" w14:textId="03EAA12B" w:rsidR="00264795" w:rsidRDefault="00BA20D0" w:rsidP="00B228D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F552C5" w:rsidRPr="00F552C5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LU-разложения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8A2AB6F" w14:textId="26E1B98B" w:rsidR="002858E0" w:rsidRDefault="00D506B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C97E1B0" w14:textId="77777777" w:rsidR="003C4E65" w:rsidRPr="003C4E65" w:rsidRDefault="003C4E65" w:rsidP="003C4E6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0E0EE" w14:textId="11B9E62C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BFDE2F" w14:textId="77777777" w:rsidR="00E9370F" w:rsidRDefault="00E9370F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72823852" w:rsidR="003C4E65" w:rsidRDefault="00DC4DA3" w:rsidP="003C4E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8B7A957" w14:textId="77777777" w:rsidR="003C4E65" w:rsidRDefault="003C4E6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F400EB" w14:textId="08E8125A" w:rsidR="003B218A" w:rsidRPr="000B344D" w:rsidRDefault="00804977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52637763" w14:textId="74022973" w:rsidR="00306FE3" w:rsidRPr="00FE61E6" w:rsidRDefault="00F552C5" w:rsidP="00FE61E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LU</w:t>
      </w:r>
      <w:r w:rsidRPr="00F552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разложение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8F7630" w14:textId="798D58A2" w:rsidR="00AE4B1D" w:rsidRPr="00F552C5" w:rsidRDefault="003B6788" w:rsidP="00F552C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ранее реализованный функционал, а именно </w:t>
      </w:r>
      <w:r w:rsidR="00B228DE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классы, представляющие из себя абстракцией квадратной матрицы и вектора</w:t>
      </w:r>
      <w:r w:rsidR="00F552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было реализовано </w:t>
      </w:r>
      <w:r w:rsidR="00F552C5">
        <w:rPr>
          <w:rFonts w:ascii="Times New Roman" w:eastAsia="Times New Roman" w:hAnsi="Times New Roman" w:cs="Times New Roman"/>
          <w:sz w:val="28"/>
          <w:szCs w:val="28"/>
          <w:lang w:val="en-US"/>
        </w:rPr>
        <w:t>LU</w:t>
      </w:r>
      <w:r w:rsidR="00F552C5" w:rsidRPr="00F552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552C5">
        <w:rPr>
          <w:rFonts w:ascii="Times New Roman" w:eastAsia="Times New Roman" w:hAnsi="Times New Roman" w:cs="Times New Roman"/>
          <w:sz w:val="28"/>
          <w:szCs w:val="28"/>
          <w:lang w:val="ru-RU"/>
        </w:rPr>
        <w:t>разложение</w:t>
      </w:r>
      <w:r w:rsidR="00FE61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31842BD4" w14:textId="4981AF80" w:rsidR="00797F94" w:rsidRPr="00797F94" w:rsidRDefault="00E506E6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работу так же можно открыть и посмотреть по ссылке </w:t>
      </w:r>
      <w:hyperlink r:id="rId9" w:history="1">
        <w:r w:rsidR="00F552C5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https://zhukdmitryolegovich.github.io/num-methods/lab10/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97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14F2299" w14:textId="7B97006B" w:rsidR="00B228DE" w:rsidRPr="00F276AB" w:rsidRDefault="00797F94" w:rsidP="00F276AB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1FED59EB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decomposeLU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F9F5294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countColons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2FF02D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SquareMatrix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))));</w:t>
      </w:r>
    </w:p>
    <w:p w14:paraId="201DC44B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SquareMatrix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14:paraId="310031D6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4A83F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552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52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4F3759FE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552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552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9844EB3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552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3CBF250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21B8CE7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- 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35F94958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.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52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7F7D20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F552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F00B65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3F1E235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- 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17FCDCA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.</w:t>
      </w:r>
      <w:r w:rsidRPr="00F552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reduce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F552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552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06A39C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/= </w:t>
      </w:r>
      <w:r w:rsidRPr="00F552C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BF80CC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69BCE5E1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    }</w:t>
      </w:r>
    </w:p>
    <w:p w14:paraId="0ECBC56E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3A61B486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1574EEC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r w:rsidRPr="00F552C5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{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L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, </w:t>
      </w:r>
      <w:r w:rsidRPr="00F552C5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U</w:t>
      </w: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};</w:t>
      </w:r>
    </w:p>
    <w:p w14:paraId="1D7B9033" w14:textId="77777777" w:rsidR="00F552C5" w:rsidRPr="00F552C5" w:rsidRDefault="00F552C5" w:rsidP="00F552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F552C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5456FAF1" w14:textId="7382E0FB" w:rsidR="00B228DE" w:rsidRPr="00E506E6" w:rsidRDefault="00F552C5" w:rsidP="009A06C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52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EFDE302" wp14:editId="78F07999">
            <wp:extent cx="5943600" cy="3770630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8DE" w:rsidRPr="00E506E6" w:rsidSect="00066DD4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4372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2C116D"/>
    <w:rsid w:val="00306FE3"/>
    <w:rsid w:val="00346D72"/>
    <w:rsid w:val="00354CB7"/>
    <w:rsid w:val="003A6830"/>
    <w:rsid w:val="003B218A"/>
    <w:rsid w:val="003B6788"/>
    <w:rsid w:val="003C4E65"/>
    <w:rsid w:val="003E304A"/>
    <w:rsid w:val="003F27BB"/>
    <w:rsid w:val="004A6136"/>
    <w:rsid w:val="00544725"/>
    <w:rsid w:val="005626DD"/>
    <w:rsid w:val="00596320"/>
    <w:rsid w:val="00602630"/>
    <w:rsid w:val="006449C2"/>
    <w:rsid w:val="006820A1"/>
    <w:rsid w:val="006B39ED"/>
    <w:rsid w:val="00733D86"/>
    <w:rsid w:val="007438A2"/>
    <w:rsid w:val="00764A18"/>
    <w:rsid w:val="00784240"/>
    <w:rsid w:val="00797F94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76DFF"/>
    <w:rsid w:val="009A06C5"/>
    <w:rsid w:val="009A7EAA"/>
    <w:rsid w:val="009F4760"/>
    <w:rsid w:val="00A82DAD"/>
    <w:rsid w:val="00A91FEC"/>
    <w:rsid w:val="00AE4B1D"/>
    <w:rsid w:val="00B06F6C"/>
    <w:rsid w:val="00B11B0C"/>
    <w:rsid w:val="00B228DE"/>
    <w:rsid w:val="00B46883"/>
    <w:rsid w:val="00B9346E"/>
    <w:rsid w:val="00BA20D0"/>
    <w:rsid w:val="00BC7791"/>
    <w:rsid w:val="00BD57C4"/>
    <w:rsid w:val="00BE5590"/>
    <w:rsid w:val="00BF50A9"/>
    <w:rsid w:val="00C279AD"/>
    <w:rsid w:val="00C428BF"/>
    <w:rsid w:val="00CF1BFC"/>
    <w:rsid w:val="00CF4BAC"/>
    <w:rsid w:val="00D506B5"/>
    <w:rsid w:val="00D84151"/>
    <w:rsid w:val="00D9723F"/>
    <w:rsid w:val="00DC0471"/>
    <w:rsid w:val="00DC4DA3"/>
    <w:rsid w:val="00E30365"/>
    <w:rsid w:val="00E506E6"/>
    <w:rsid w:val="00E736BD"/>
    <w:rsid w:val="00E9370F"/>
    <w:rsid w:val="00EB2B7B"/>
    <w:rsid w:val="00EC7F96"/>
    <w:rsid w:val="00F20BC4"/>
    <w:rsid w:val="00F276AB"/>
    <w:rsid w:val="00F552C5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10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404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26</cp:revision>
  <cp:lastPrinted>2022-11-07T12:46:00Z</cp:lastPrinted>
  <dcterms:created xsi:type="dcterms:W3CDTF">2022-02-15T08:11:00Z</dcterms:created>
  <dcterms:modified xsi:type="dcterms:W3CDTF">2022-11-14T13:26:00Z</dcterms:modified>
</cp:coreProperties>
</file>