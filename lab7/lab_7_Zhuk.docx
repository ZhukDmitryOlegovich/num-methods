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1F8F2" w14:textId="77777777" w:rsidR="002858E0" w:rsidRDefault="00D84151" w:rsidP="003B218A">
      <w:pPr>
        <w:spacing w:after="4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ru-RU"/>
        </w:rPr>
        <w:drawing>
          <wp:inline distT="0" distB="0" distL="0" distR="0" wp14:anchorId="786EDB3E" wp14:editId="4FDDC44C">
            <wp:extent cx="5943600" cy="13462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A85C90" w14:textId="77777777" w:rsidR="00066DD4" w:rsidRPr="00E60A1F" w:rsidRDefault="00066DD4" w:rsidP="00066DD4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0"/>
          <w:lang w:val="ru-RU"/>
        </w:rPr>
      </w:pPr>
      <w:r w:rsidRPr="00E60A1F">
        <w:rPr>
          <w:rFonts w:ascii="Times New Roman" w:eastAsia="Times New Roman" w:hAnsi="Times New Roman" w:cs="Times New Roman"/>
          <w:b/>
          <w:sz w:val="24"/>
          <w:szCs w:val="28"/>
          <w:lang w:val="ru-RU"/>
        </w:rPr>
        <w:t>Министерство науки и высшего образования Российской Федерации</w:t>
      </w:r>
    </w:p>
    <w:p w14:paraId="57F3FBDE" w14:textId="77777777" w:rsidR="00066DD4" w:rsidRPr="00E60A1F" w:rsidRDefault="00066DD4" w:rsidP="00066DD4">
      <w:pPr>
        <w:spacing w:after="200"/>
        <w:jc w:val="center"/>
        <w:rPr>
          <w:rFonts w:ascii="Times New Roman" w:eastAsia="Times New Roman" w:hAnsi="Times New Roman" w:cs="Times New Roman"/>
          <w:b/>
          <w:szCs w:val="28"/>
          <w:lang w:val="ru-RU"/>
        </w:rPr>
      </w:pP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Федеральное государственное бюджетное образовательное</w:t>
      </w:r>
      <w:r>
        <w:rPr>
          <w:rFonts w:ascii="Times New Roman" w:eastAsia="Times New Roman" w:hAnsi="Times New Roman" w:cs="Times New Roman"/>
          <w:b/>
          <w:szCs w:val="28"/>
          <w:lang w:val="ru-RU"/>
        </w:rPr>
        <w:t xml:space="preserve"> </w:t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учреждение высшего образования</w:t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</w:t>
      </w:r>
      <w:r w:rsidRPr="003B21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МОСКОВСКИЙ ГОСУДАРСТВЕННЫЙ ТЕХНИЧЕСКИЙ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  <w:r w:rsidRPr="003B21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УНИВЕРСИТЕТ имени Н.Э.БАУМАНА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(национальный исследовательский университет)»</w:t>
      </w:r>
    </w:p>
    <w:p w14:paraId="461261A5" w14:textId="77777777" w:rsidR="00066DD4" w:rsidRPr="003B218A" w:rsidRDefault="00066DD4" w:rsidP="00066DD4">
      <w:pPr>
        <w:spacing w:after="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218A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Факультет: Информатика и системы управления</w:t>
      </w:r>
    </w:p>
    <w:p w14:paraId="4A38C34B" w14:textId="77777777" w:rsidR="00066DD4" w:rsidRPr="003B218A" w:rsidRDefault="00066DD4" w:rsidP="00066DD4">
      <w:pPr>
        <w:spacing w:after="9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Кафедра:</w:t>
      </w:r>
      <w:r w:rsidRPr="003B21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B218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Теоретическая информатика и компьютерные технологии</w:t>
      </w:r>
    </w:p>
    <w:p w14:paraId="7EA8F19A" w14:textId="5C11A277" w:rsidR="002858E0" w:rsidRPr="009A2A67" w:rsidRDefault="008D3600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Лабораторная работа № </w:t>
      </w:r>
      <w:r w:rsidR="009A2A67" w:rsidRPr="009A2A67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7</w:t>
      </w:r>
    </w:p>
    <w:p w14:paraId="3870CEDB" w14:textId="74CCCA13" w:rsidR="00264795" w:rsidRDefault="00BA20D0" w:rsidP="00B228DE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B228DE" w:rsidRPr="00B228DE">
        <w:rPr>
          <w:rFonts w:ascii="Times New Roman" w:eastAsia="Times New Roman" w:hAnsi="Times New Roman" w:cs="Times New Roman"/>
          <w:sz w:val="28"/>
          <w:szCs w:val="28"/>
          <w:lang w:val="ru-RU"/>
        </w:rPr>
        <w:t>Сравнение скорости сходимости метода Якоби и Зейделя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2647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28A2AB6F" w14:textId="26E1B98B" w:rsidR="002858E0" w:rsidRDefault="00D506B5" w:rsidP="003C4E65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</w:t>
      </w:r>
      <w:r w:rsidR="00877145" w:rsidRPr="00877145">
        <w:rPr>
          <w:rFonts w:ascii="Times New Roman" w:eastAsia="Times New Roman" w:hAnsi="Times New Roman" w:cs="Times New Roman"/>
          <w:sz w:val="28"/>
          <w:szCs w:val="28"/>
          <w:lang w:val="ru-RU"/>
        </w:rPr>
        <w:t>Численные методы линейной алгебры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3C97E1B0" w14:textId="77777777" w:rsidR="003C4E65" w:rsidRPr="003C4E65" w:rsidRDefault="003C4E65" w:rsidP="003C4E65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50E0EE" w14:textId="11B9E62C" w:rsidR="00C279AD" w:rsidRDefault="00C279AD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3BFDE2F" w14:textId="77777777" w:rsidR="00E9370F" w:rsidRDefault="00E9370F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977CE5" w14:textId="5834F2BB" w:rsidR="003B218A" w:rsidRDefault="003B218A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Работу выполнил</w:t>
      </w:r>
    </w:p>
    <w:p w14:paraId="659F202D" w14:textId="3C05CAEF" w:rsidR="003B218A" w:rsidRPr="00DC4DA3" w:rsidRDefault="003B218A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группы ИУ9-</w:t>
      </w:r>
      <w:r w:rsidR="00877145" w:rsidRPr="00920C74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 w:rsidR="00DC4DA3" w:rsidRPr="00DC4DA3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DC4DA3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</w:p>
    <w:p w14:paraId="24A24706" w14:textId="72823852" w:rsidR="003C4E65" w:rsidRDefault="00DC4DA3" w:rsidP="003C4E65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Жук Дмитрий</w:t>
      </w:r>
    </w:p>
    <w:p w14:paraId="08B7A957" w14:textId="77777777" w:rsidR="003C4E65" w:rsidRDefault="003C4E6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02F400EB" w14:textId="08E8125A" w:rsidR="003B218A" w:rsidRPr="000B344D" w:rsidRDefault="00804977" w:rsidP="00804977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B344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Цель работы</w:t>
      </w:r>
    </w:p>
    <w:p w14:paraId="29298D6E" w14:textId="7CCFCE76" w:rsidR="009A2A67" w:rsidRDefault="003C4E65" w:rsidP="009A2A67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4E65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Используя результаты предыдущих лабораторных работ</w:t>
      </w:r>
      <w:r w:rsidR="00B228DE" w:rsidRPr="00B228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A2A67"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 w:rsidR="009A2A67" w:rsidRPr="009A2A67">
        <w:rPr>
          <w:rFonts w:ascii="Times New Roman" w:eastAsia="Times New Roman" w:hAnsi="Times New Roman" w:cs="Times New Roman"/>
          <w:sz w:val="28"/>
          <w:szCs w:val="28"/>
          <w:lang w:val="ru-RU"/>
        </w:rPr>
        <w:t>бедиться в эффективности метода Зейделя на экспериментальных данных и</w:t>
      </w:r>
      <w:r w:rsidR="009A2A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A2A67" w:rsidRPr="009A2A67">
        <w:rPr>
          <w:rFonts w:ascii="Times New Roman" w:eastAsia="Times New Roman" w:hAnsi="Times New Roman" w:cs="Times New Roman"/>
          <w:sz w:val="28"/>
          <w:szCs w:val="28"/>
          <w:lang w:val="ru-RU"/>
        </w:rPr>
        <w:t>подтвердить утверждение о том, что метод Зейделя сходится примерно в два раза быстрее</w:t>
      </w:r>
      <w:r w:rsidR="009A2A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A2A67" w:rsidRPr="009A2A67">
        <w:rPr>
          <w:rFonts w:ascii="Times New Roman" w:eastAsia="Times New Roman" w:hAnsi="Times New Roman" w:cs="Times New Roman"/>
          <w:sz w:val="28"/>
          <w:szCs w:val="28"/>
          <w:lang w:val="ru-RU"/>
        </w:rPr>
        <w:t>метода Якоби.</w:t>
      </w:r>
    </w:p>
    <w:p w14:paraId="463BC50E" w14:textId="45675B62" w:rsidR="00EC7F96" w:rsidRDefault="00EC7F96" w:rsidP="009A2A67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A68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Реализация</w:t>
      </w:r>
    </w:p>
    <w:p w14:paraId="3DD6C9BD" w14:textId="5CC29EE8" w:rsidR="00877145" w:rsidRDefault="00877145" w:rsidP="00877145">
      <w:pPr>
        <w:spacing w:after="24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Был создан репозиторий 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r w:rsidRPr="008771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hyperlink r:id="rId8" w:history="1">
        <w:r w:rsidRPr="003135F3">
          <w:rPr>
            <w:rStyle w:val="af1"/>
            <w:rFonts w:ascii="Times New Roman" w:eastAsia="Times New Roman" w:hAnsi="Times New Roman" w:cs="Times New Roman"/>
            <w:sz w:val="28"/>
            <w:szCs w:val="28"/>
            <w:lang w:val="ru-RU"/>
          </w:rPr>
          <w:t>https://github.com/ZhukDmitryOlegovich/num-methods</w:t>
        </w:r>
      </w:hyperlink>
      <w:r w:rsidRPr="008771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9CC7585" w14:textId="2100576F" w:rsidR="00733D86" w:rsidRDefault="003B6788" w:rsidP="009A06C5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Используя ранее реализованный функционал, а именно </w:t>
      </w:r>
      <w:r w:rsidR="00B228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классы, представляющие из себя абстракцией квадратной матрицы и вектора. По аналогии с методом Гаусса, была создана похожая реализация метода. </w:t>
      </w:r>
    </w:p>
    <w:p w14:paraId="198F7630" w14:textId="4AB26C7B" w:rsidR="00AE4B1D" w:rsidRPr="00346D72" w:rsidRDefault="00B228DE" w:rsidP="004A6136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Так как метод Зейделя и Якоби является крайне схожими по логике работы, то они были объединены в единую функцию, а чтобы выбрать «мод» (то какой метод запустить), используются дополнительные параметры функции.</w:t>
      </w:r>
    </w:p>
    <w:p w14:paraId="567FADEF" w14:textId="0C2F55D0" w:rsidR="003E304A" w:rsidRPr="00544725" w:rsidRDefault="003E304A" w:rsidP="00544725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59F3DD18" w14:textId="673F6939" w:rsidR="009A2A67" w:rsidRDefault="00BE5590" w:rsidP="009A2A67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E5590"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выполнения лабораторной работы был</w:t>
      </w:r>
      <w:r w:rsidR="009A2A67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B228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A2A67" w:rsidRPr="009A2A67">
        <w:rPr>
          <w:rFonts w:ascii="Times New Roman" w:eastAsia="Times New Roman" w:hAnsi="Times New Roman" w:cs="Times New Roman"/>
          <w:sz w:val="28"/>
          <w:szCs w:val="28"/>
          <w:lang w:val="ru-RU"/>
        </w:rPr>
        <w:t>подтвер</w:t>
      </w:r>
      <w:r w:rsidR="009A2A67">
        <w:rPr>
          <w:rFonts w:ascii="Times New Roman" w:eastAsia="Times New Roman" w:hAnsi="Times New Roman" w:cs="Times New Roman"/>
          <w:sz w:val="28"/>
          <w:szCs w:val="28"/>
          <w:lang w:val="ru-RU"/>
        </w:rPr>
        <w:t>ждено</w:t>
      </w:r>
      <w:r w:rsidR="009A2A67" w:rsidRPr="009A2A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утверждение о том, что метод Зейделя сходится примерно в два раза быстрее</w:t>
      </w:r>
      <w:r w:rsidR="009A2A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A2A67" w:rsidRPr="009A2A67">
        <w:rPr>
          <w:rFonts w:ascii="Times New Roman" w:eastAsia="Times New Roman" w:hAnsi="Times New Roman" w:cs="Times New Roman"/>
          <w:sz w:val="28"/>
          <w:szCs w:val="28"/>
          <w:lang w:val="ru-RU"/>
        </w:rPr>
        <w:t>метода Якоби.</w:t>
      </w:r>
    </w:p>
    <w:p w14:paraId="31842BD4" w14:textId="7B75BDCD" w:rsidR="00797F94" w:rsidRPr="00797F94" w:rsidRDefault="00E506E6" w:rsidP="00797F94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Данную работу так же можно открыть и посмотреть по ссылке </w:t>
      </w:r>
      <w:hyperlink r:id="rId9" w:history="1">
        <w:r w:rsidR="009A2A67">
          <w:rPr>
            <w:rStyle w:val="af1"/>
            <w:rFonts w:ascii="Times New Roman" w:eastAsia="Times New Roman" w:hAnsi="Times New Roman" w:cs="Times New Roman"/>
            <w:sz w:val="28"/>
            <w:szCs w:val="28"/>
            <w:lang w:val="ru-RU"/>
          </w:rPr>
          <w:t>https://zhukdmitryolegovich.github.io/num-methods/lab7/</w:t>
        </w:r>
      </w:hyperlink>
      <w:r w:rsidRPr="00E506E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797F9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647C85F2" w14:textId="20BE0A5E" w:rsidR="00797F94" w:rsidRPr="003C4E65" w:rsidRDefault="00797F94" w:rsidP="00797F94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Приложение</w:t>
      </w:r>
    </w:p>
    <w:p w14:paraId="4862FF3C" w14:textId="77777777" w:rsidR="00B228DE" w:rsidRPr="00B228DE" w:rsidRDefault="00B228DE" w:rsidP="00B228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228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jakobi</w:t>
      </w:r>
      <w:proofErr w:type="spellEnd"/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14:paraId="18E6728C" w14:textId="77777777" w:rsidR="00B228DE" w:rsidRPr="00B228DE" w:rsidRDefault="00B228DE" w:rsidP="00B228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228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228D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228D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&gt;,</w:t>
      </w:r>
    </w:p>
    <w:p w14:paraId="5BC52A51" w14:textId="77777777" w:rsidR="00B228DE" w:rsidRPr="00B228DE" w:rsidRDefault="00B228DE" w:rsidP="00B228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228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{ </w:t>
      </w:r>
      <w:r w:rsidRPr="00B228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?: </w:t>
      </w:r>
      <w:proofErr w:type="spellStart"/>
      <w:r w:rsidRPr="00B228D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boolean</w:t>
      </w:r>
      <w:proofErr w:type="spellEnd"/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228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eps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?: </w:t>
      </w:r>
      <w:r w:rsidRPr="00B228D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B228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maxCount</w:t>
      </w:r>
      <w:proofErr w:type="spellEnd"/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?: </w:t>
      </w:r>
      <w:r w:rsidRPr="00B228D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},</w:t>
      </w:r>
    </w:p>
    <w:p w14:paraId="35F54DE0" w14:textId="77777777" w:rsidR="00B228DE" w:rsidRPr="00B228DE" w:rsidRDefault="00B228DE" w:rsidP="00B228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) {</w:t>
      </w:r>
    </w:p>
    <w:p w14:paraId="1EB96C29" w14:textId="77777777" w:rsidR="00B228DE" w:rsidRPr="00B228DE" w:rsidRDefault="00B228DE" w:rsidP="00B228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228D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228D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228D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228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countColons</w:t>
      </w:r>
      <w:proofErr w:type="spellEnd"/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A7715F2" w14:textId="77777777" w:rsidR="00B228DE" w:rsidRPr="00B228DE" w:rsidRDefault="00B228DE" w:rsidP="00B228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228D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 </w:t>
      </w:r>
      <w:r w:rsidRPr="00B228D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z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228D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eps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228D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228D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maxCount</w:t>
      </w:r>
      <w:proofErr w:type="spellEnd"/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228D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Infinity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= </w:t>
      </w:r>
      <w:r w:rsidRPr="00B228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91AF77" w14:textId="77777777" w:rsidR="00B228DE" w:rsidRPr="00B228DE" w:rsidRDefault="00B228DE" w:rsidP="00B228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055E2B" w14:textId="77777777" w:rsidR="00B228DE" w:rsidRPr="00B228DE" w:rsidRDefault="00B228DE" w:rsidP="00B228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228D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228D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228D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228D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228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fromLength</w:t>
      </w:r>
      <w:proofErr w:type="spellEnd"/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228D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() </w:t>
      </w:r>
      <w:r w:rsidRPr="00B228D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228D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55FA6DB6" w14:textId="77777777" w:rsidR="00B228DE" w:rsidRPr="00B228DE" w:rsidRDefault="00B228DE" w:rsidP="00B228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228D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228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xBefore</w:t>
      </w:r>
      <w:proofErr w:type="spellEnd"/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228D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34FD402" w14:textId="77777777" w:rsidR="00B228DE" w:rsidRPr="00B228DE" w:rsidRDefault="00B228DE" w:rsidP="00B228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228D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228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228D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8511FE" w14:textId="77777777" w:rsidR="00B228DE" w:rsidRPr="00B228DE" w:rsidRDefault="00B228DE" w:rsidP="00B228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0FF8C6" w14:textId="77777777" w:rsidR="00B228DE" w:rsidRPr="00B228DE" w:rsidRDefault="00B228DE" w:rsidP="00B228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228D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do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3C77096" w14:textId="77777777" w:rsidR="00B228DE" w:rsidRPr="00B228DE" w:rsidRDefault="00B228DE" w:rsidP="00B228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B228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xBefore</w:t>
      </w:r>
      <w:proofErr w:type="spellEnd"/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228D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228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fromMatrix</w:t>
      </w:r>
      <w:proofErr w:type="spellEnd"/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228D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228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clone</w:t>
      </w:r>
      <w:proofErr w:type="spellEnd"/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55370E39" w14:textId="77777777" w:rsidR="00B228DE" w:rsidRPr="00B228DE" w:rsidRDefault="00B228DE" w:rsidP="00B228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228D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228D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xNext</w:t>
      </w:r>
      <w:proofErr w:type="spellEnd"/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228D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z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? </w:t>
      </w:r>
      <w:r w:rsidRPr="00B228D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  <w:proofErr w:type="spellStart"/>
      <w:r w:rsidRPr="00B228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xBefore</w:t>
      </w:r>
      <w:proofErr w:type="spellEnd"/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29717B" w14:textId="77777777" w:rsidR="00B228DE" w:rsidRPr="00B228DE" w:rsidRDefault="00B228DE" w:rsidP="00B228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228D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228D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228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228D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B228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228D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B228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14:paraId="1CF34E2F" w14:textId="77777777" w:rsidR="00B228DE" w:rsidRPr="00B228DE" w:rsidRDefault="00B228DE" w:rsidP="00B228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B228D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228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proofErr w:type="spellEnd"/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228D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proofErr w:type="spellStart"/>
      <w:r w:rsidRPr="00B228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proofErr w:type="spellStart"/>
      <w:r w:rsidRPr="00B228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228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proofErr w:type="spellEnd"/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228D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proofErr w:type="spellStart"/>
      <w:r w:rsidRPr="00B228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3D0B1407" w14:textId="77777777" w:rsidR="00B228DE" w:rsidRPr="00B228DE" w:rsidRDefault="00B228DE" w:rsidP="00B228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- </w:t>
      </w:r>
      <w:proofErr w:type="spellStart"/>
      <w:r w:rsidRPr="00B228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fromLength</w:t>
      </w:r>
      <w:proofErr w:type="spellEnd"/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14:paraId="6D0C17CC" w14:textId="77777777" w:rsidR="00B228DE" w:rsidRPr="00B228DE" w:rsidRDefault="00B228DE" w:rsidP="00B228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B228D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3F9E35A" w14:textId="77777777" w:rsidR="00B228DE" w:rsidRPr="00B228DE" w:rsidRDefault="00B228DE" w:rsidP="00B228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(</w:t>
      </w:r>
      <w:r w:rsidRPr="00B228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B228D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228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=== </w:t>
      </w:r>
      <w:proofErr w:type="spellStart"/>
      <w:r w:rsidRPr="00B228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? </w:t>
      </w:r>
      <w:r w:rsidRPr="00B228D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  <w:proofErr w:type="spellStart"/>
      <w:r w:rsidRPr="00B228D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228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proofErr w:type="spellEnd"/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228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proofErr w:type="spellStart"/>
      <w:r w:rsidRPr="00B228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* </w:t>
      </w:r>
      <w:proofErr w:type="spellStart"/>
      <w:r w:rsidRPr="00B228D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xNext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228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proofErr w:type="spellEnd"/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228D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B228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]),</w:t>
      </w:r>
    </w:p>
    <w:p w14:paraId="24939916" w14:textId="77777777" w:rsidR="00B228DE" w:rsidRPr="00B228DE" w:rsidRDefault="00B228DE" w:rsidP="00B228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)</w:t>
      </w:r>
    </w:p>
    <w:p w14:paraId="4D64ACF8" w14:textId="77777777" w:rsidR="00B228DE" w:rsidRPr="00B228DE" w:rsidRDefault="00B228DE" w:rsidP="00B228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.</w:t>
      </w:r>
      <w:r w:rsidRPr="00B228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reduce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B228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228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B228D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228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B228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228D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A4C86FA" w14:textId="77777777" w:rsidR="00B228DE" w:rsidRPr="00B228DE" w:rsidRDefault="00B228DE" w:rsidP="00B228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54E2F957" w14:textId="77777777" w:rsidR="00B228DE" w:rsidRPr="00B228DE" w:rsidRDefault="00B228DE" w:rsidP="00B228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228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22845440" w14:textId="77777777" w:rsidR="00B228DE" w:rsidRPr="00B228DE" w:rsidRDefault="00B228DE" w:rsidP="00B228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</w:t>
      </w:r>
      <w:r w:rsidRPr="00B228D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</w:p>
    <w:p w14:paraId="49A0E654" w14:textId="77777777" w:rsidR="00B228DE" w:rsidRPr="00B228DE" w:rsidRDefault="00B228DE" w:rsidP="00B228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228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B228D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maxCount</w:t>
      </w:r>
      <w:proofErr w:type="spellEnd"/>
    </w:p>
    <w:p w14:paraId="3CB0FE81" w14:textId="77777777" w:rsidR="00B228DE" w:rsidRPr="00B228DE" w:rsidRDefault="00B228DE" w:rsidP="00B228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&amp;&amp; </w:t>
      </w:r>
      <w:r w:rsidRPr="00B228D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eps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B228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228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proofErr w:type="spellEnd"/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228D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228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fromMatrix</w:t>
      </w:r>
      <w:proofErr w:type="spellEnd"/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228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xBefore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228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228D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228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mulN</w:t>
      </w:r>
      <w:proofErr w:type="spellEnd"/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(-</w:t>
      </w:r>
      <w:r w:rsidRPr="00B228D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))).</w:t>
      </w:r>
      <w:proofErr w:type="spellStart"/>
      <w:r w:rsidRPr="00B228D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norma</w:t>
      </w:r>
      <w:proofErr w:type="spellEnd"/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6D207A78" w14:textId="77777777" w:rsidR="00B228DE" w:rsidRPr="00B228DE" w:rsidRDefault="00B228DE" w:rsidP="00B228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1207451C" w14:textId="77777777" w:rsidR="00B228DE" w:rsidRPr="00B228DE" w:rsidRDefault="00B228DE" w:rsidP="00B228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14:paraId="3BF2EBDC" w14:textId="77777777" w:rsidR="00B228DE" w:rsidRPr="00B228DE" w:rsidRDefault="00B228DE" w:rsidP="00B228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</w:t>
      </w:r>
      <w:proofErr w:type="spellStart"/>
      <w:r w:rsidRPr="00B228DE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return</w:t>
      </w:r>
      <w:proofErr w:type="spellEnd"/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{ </w:t>
      </w:r>
      <w:proofErr w:type="spellStart"/>
      <w:r w:rsidRPr="00B228DE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count</w:t>
      </w:r>
      <w:proofErr w:type="spellEnd"/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proofErr w:type="spellStart"/>
      <w:r w:rsidRPr="00B228DE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result</w:t>
      </w:r>
      <w:proofErr w:type="spellEnd"/>
      <w:r w:rsidRPr="00B228DE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: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B228DE">
        <w:rPr>
          <w:rFonts w:ascii="Consolas" w:eastAsia="Times New Roman" w:hAnsi="Consolas" w:cs="Times New Roman"/>
          <w:color w:val="4FC1FF"/>
          <w:sz w:val="21"/>
          <w:szCs w:val="21"/>
          <w:lang w:val="ru-RU"/>
        </w:rPr>
        <w:t>x</w:t>
      </w: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};</w:t>
      </w:r>
    </w:p>
    <w:p w14:paraId="714F2299" w14:textId="77777777" w:rsidR="00B228DE" w:rsidRPr="00B228DE" w:rsidRDefault="00B228DE" w:rsidP="00B228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B228D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   }</w:t>
      </w:r>
    </w:p>
    <w:p w14:paraId="5456FAF1" w14:textId="7F77A21B" w:rsidR="00B228DE" w:rsidRPr="009A2A67" w:rsidRDefault="009A2A67" w:rsidP="009A06C5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A2A67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2B92DC46" wp14:editId="7D4C3E61">
            <wp:extent cx="5943600" cy="29006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8DE" w:rsidRPr="009A2A67" w:rsidSect="00066DD4"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13654" w14:textId="77777777" w:rsidR="001C7084" w:rsidRDefault="001C7084" w:rsidP="00066DD4">
      <w:pPr>
        <w:spacing w:line="240" w:lineRule="auto"/>
      </w:pPr>
      <w:r>
        <w:separator/>
      </w:r>
    </w:p>
  </w:endnote>
  <w:endnote w:type="continuationSeparator" w:id="0">
    <w:p w14:paraId="23E4FFD0" w14:textId="77777777" w:rsidR="001C7084" w:rsidRDefault="001C7084" w:rsidP="00066D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327642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0048A55" w14:textId="77777777" w:rsidR="00066DD4" w:rsidRPr="0023375C" w:rsidRDefault="00066DD4">
        <w:pPr>
          <w:pStyle w:val="ad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375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375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375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506B5" w:rsidRPr="0023375C">
          <w:rPr>
            <w:rFonts w:ascii="Times New Roman" w:hAnsi="Times New Roman" w:cs="Times New Roman"/>
            <w:noProof/>
            <w:sz w:val="24"/>
            <w:szCs w:val="24"/>
            <w:lang w:val="ru-RU"/>
          </w:rPr>
          <w:t>2</w:t>
        </w:r>
        <w:r w:rsidRPr="0023375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93B82D8" w14:textId="77777777" w:rsidR="00066DD4" w:rsidRDefault="00066DD4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D9593" w14:textId="04FFA1DE" w:rsidR="0023375C" w:rsidRPr="0023375C" w:rsidRDefault="0023375C" w:rsidP="0023375C">
    <w:pPr>
      <w:pStyle w:val="ad"/>
      <w:jc w:val="center"/>
      <w:rPr>
        <w:rFonts w:ascii="Times New Roman" w:hAnsi="Times New Roman" w:cs="Times New Roman"/>
        <w:sz w:val="24"/>
        <w:szCs w:val="24"/>
        <w:lang w:val="ru-RU"/>
      </w:rPr>
    </w:pPr>
    <w:r w:rsidRPr="0023375C">
      <w:rPr>
        <w:rFonts w:ascii="Times New Roman" w:hAnsi="Times New Roman" w:cs="Times New Roman"/>
        <w:sz w:val="24"/>
        <w:szCs w:val="24"/>
        <w:lang w:val="ru-RU"/>
      </w:rPr>
      <w:t>Москва,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06B4F" w14:textId="77777777" w:rsidR="001C7084" w:rsidRDefault="001C7084" w:rsidP="00066DD4">
      <w:pPr>
        <w:spacing w:line="240" w:lineRule="auto"/>
      </w:pPr>
      <w:r>
        <w:separator/>
      </w:r>
    </w:p>
  </w:footnote>
  <w:footnote w:type="continuationSeparator" w:id="0">
    <w:p w14:paraId="22EE9C22" w14:textId="77777777" w:rsidR="001C7084" w:rsidRDefault="001C7084" w:rsidP="00066D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08DF"/>
    <w:multiLevelType w:val="hybridMultilevel"/>
    <w:tmpl w:val="106202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C687A5B"/>
    <w:multiLevelType w:val="multilevel"/>
    <w:tmpl w:val="A6B03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880DDA"/>
    <w:multiLevelType w:val="hybridMultilevel"/>
    <w:tmpl w:val="8E26CC7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8103579"/>
    <w:multiLevelType w:val="hybridMultilevel"/>
    <w:tmpl w:val="560214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40E4009"/>
    <w:multiLevelType w:val="hybridMultilevel"/>
    <w:tmpl w:val="BDE6BB2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6482CC1"/>
    <w:multiLevelType w:val="hybridMultilevel"/>
    <w:tmpl w:val="378A07E0"/>
    <w:lvl w:ilvl="0" w:tplc="D9EAA8E8">
      <w:start w:val="1"/>
      <w:numFmt w:val="decimal"/>
      <w:lvlText w:val="%1."/>
      <w:lvlJc w:val="left"/>
      <w:pPr>
        <w:ind w:left="1440" w:hanging="1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CF252C7"/>
    <w:multiLevelType w:val="hybridMultilevel"/>
    <w:tmpl w:val="D0107FEC"/>
    <w:lvl w:ilvl="0" w:tplc="2C38B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E0514CB"/>
    <w:multiLevelType w:val="hybridMultilevel"/>
    <w:tmpl w:val="B2E0A9F8"/>
    <w:lvl w:ilvl="0" w:tplc="20F4B0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F17319F"/>
    <w:multiLevelType w:val="hybridMultilevel"/>
    <w:tmpl w:val="D9D6A4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BA705D2"/>
    <w:multiLevelType w:val="hybridMultilevel"/>
    <w:tmpl w:val="F06871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85892265">
    <w:abstractNumId w:val="1"/>
  </w:num>
  <w:num w:numId="2" w16cid:durableId="1897352485">
    <w:abstractNumId w:val="9"/>
  </w:num>
  <w:num w:numId="3" w16cid:durableId="98063456">
    <w:abstractNumId w:val="8"/>
  </w:num>
  <w:num w:numId="4" w16cid:durableId="1307123729">
    <w:abstractNumId w:val="5"/>
  </w:num>
  <w:num w:numId="5" w16cid:durableId="527260957">
    <w:abstractNumId w:val="7"/>
  </w:num>
  <w:num w:numId="6" w16cid:durableId="1507138627">
    <w:abstractNumId w:val="6"/>
  </w:num>
  <w:num w:numId="7" w16cid:durableId="19939249">
    <w:abstractNumId w:val="2"/>
  </w:num>
  <w:num w:numId="8" w16cid:durableId="1315523362">
    <w:abstractNumId w:val="4"/>
  </w:num>
  <w:num w:numId="9" w16cid:durableId="1183934418">
    <w:abstractNumId w:val="0"/>
  </w:num>
  <w:num w:numId="10" w16cid:durableId="15757771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084"/>
    <w:rsid w:val="00064372"/>
    <w:rsid w:val="00066DD4"/>
    <w:rsid w:val="000B344D"/>
    <w:rsid w:val="000D1835"/>
    <w:rsid w:val="00125D87"/>
    <w:rsid w:val="00163508"/>
    <w:rsid w:val="001965F9"/>
    <w:rsid w:val="001C7084"/>
    <w:rsid w:val="001D3C70"/>
    <w:rsid w:val="00222C03"/>
    <w:rsid w:val="002244FC"/>
    <w:rsid w:val="0023375C"/>
    <w:rsid w:val="00264795"/>
    <w:rsid w:val="002822C7"/>
    <w:rsid w:val="002858E0"/>
    <w:rsid w:val="002B172D"/>
    <w:rsid w:val="002B7797"/>
    <w:rsid w:val="002C116D"/>
    <w:rsid w:val="00306FE3"/>
    <w:rsid w:val="00346D72"/>
    <w:rsid w:val="00354CB7"/>
    <w:rsid w:val="003A6830"/>
    <w:rsid w:val="003B218A"/>
    <w:rsid w:val="003B6788"/>
    <w:rsid w:val="003C4E65"/>
    <w:rsid w:val="003E304A"/>
    <w:rsid w:val="003F27BB"/>
    <w:rsid w:val="004A6136"/>
    <w:rsid w:val="00544725"/>
    <w:rsid w:val="005626DD"/>
    <w:rsid w:val="00596320"/>
    <w:rsid w:val="00602630"/>
    <w:rsid w:val="006449C2"/>
    <w:rsid w:val="006820A1"/>
    <w:rsid w:val="006B39ED"/>
    <w:rsid w:val="00733D86"/>
    <w:rsid w:val="007438A2"/>
    <w:rsid w:val="00764A18"/>
    <w:rsid w:val="00784240"/>
    <w:rsid w:val="00797F94"/>
    <w:rsid w:val="007B493D"/>
    <w:rsid w:val="007E0C71"/>
    <w:rsid w:val="00804977"/>
    <w:rsid w:val="00833EB8"/>
    <w:rsid w:val="0083678D"/>
    <w:rsid w:val="0084103E"/>
    <w:rsid w:val="00877145"/>
    <w:rsid w:val="008C5DEF"/>
    <w:rsid w:val="008D3600"/>
    <w:rsid w:val="009057D2"/>
    <w:rsid w:val="00907EE4"/>
    <w:rsid w:val="00920C74"/>
    <w:rsid w:val="009240BE"/>
    <w:rsid w:val="00976DFF"/>
    <w:rsid w:val="009A06C5"/>
    <w:rsid w:val="009A2A67"/>
    <w:rsid w:val="009A7EAA"/>
    <w:rsid w:val="009F4760"/>
    <w:rsid w:val="00A82DAD"/>
    <w:rsid w:val="00A91FEC"/>
    <w:rsid w:val="00AE4B1D"/>
    <w:rsid w:val="00B06F6C"/>
    <w:rsid w:val="00B11B0C"/>
    <w:rsid w:val="00B228DE"/>
    <w:rsid w:val="00B46883"/>
    <w:rsid w:val="00B9346E"/>
    <w:rsid w:val="00BA20D0"/>
    <w:rsid w:val="00BC7791"/>
    <w:rsid w:val="00BD57C4"/>
    <w:rsid w:val="00BE5590"/>
    <w:rsid w:val="00BF50A9"/>
    <w:rsid w:val="00C279AD"/>
    <w:rsid w:val="00C428BF"/>
    <w:rsid w:val="00CF1BFC"/>
    <w:rsid w:val="00CF4BAC"/>
    <w:rsid w:val="00D506B5"/>
    <w:rsid w:val="00D84151"/>
    <w:rsid w:val="00D9723F"/>
    <w:rsid w:val="00DC0471"/>
    <w:rsid w:val="00DC4DA3"/>
    <w:rsid w:val="00E30365"/>
    <w:rsid w:val="00E506E6"/>
    <w:rsid w:val="00E736BD"/>
    <w:rsid w:val="00E9370F"/>
    <w:rsid w:val="00EB2B7B"/>
    <w:rsid w:val="00EC7F96"/>
    <w:rsid w:val="00F2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DC862"/>
  <w15:docId w15:val="{AD7F0F5C-D024-4D24-A4C3-E3B63E20C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B21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218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596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6320"/>
    <w:rPr>
      <w:rFonts w:ascii="Courier New" w:eastAsia="Times New Roman" w:hAnsi="Courier New" w:cs="Courier New"/>
      <w:sz w:val="20"/>
      <w:szCs w:val="20"/>
      <w:lang w:val="ru-RU"/>
    </w:rPr>
  </w:style>
  <w:style w:type="paragraph" w:styleId="aa">
    <w:name w:val="List Paragraph"/>
    <w:basedOn w:val="a"/>
    <w:uiPriority w:val="34"/>
    <w:qFormat/>
    <w:rsid w:val="00163508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066DD4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66DD4"/>
  </w:style>
  <w:style w:type="paragraph" w:styleId="ad">
    <w:name w:val="footer"/>
    <w:basedOn w:val="a"/>
    <w:link w:val="ae"/>
    <w:uiPriority w:val="99"/>
    <w:unhideWhenUsed/>
    <w:rsid w:val="00066DD4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66DD4"/>
  </w:style>
  <w:style w:type="character" w:styleId="af">
    <w:name w:val="Placeholder Text"/>
    <w:basedOn w:val="a0"/>
    <w:uiPriority w:val="99"/>
    <w:semiHidden/>
    <w:rsid w:val="0083678D"/>
    <w:rPr>
      <w:color w:val="808080"/>
    </w:rPr>
  </w:style>
  <w:style w:type="table" w:styleId="af0">
    <w:name w:val="Table Grid"/>
    <w:basedOn w:val="a1"/>
    <w:uiPriority w:val="59"/>
    <w:rsid w:val="0078424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unhideWhenUsed/>
    <w:rsid w:val="00784240"/>
    <w:rPr>
      <w:color w:val="0000FF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784240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AE4B1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hukDmitryOlegovich/num-method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zhukdmitryolegovich.github.io/num-methods/lab7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ukd\Downloads\compilers-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compilers-lab-template.dotx</Template>
  <TotalTime>394</TotalTime>
  <Pages>4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HomePC</Company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Дмитрий Жук</dc:creator>
  <cp:lastModifiedBy>Дмитрий Жук</cp:lastModifiedBy>
  <cp:revision>24</cp:revision>
  <cp:lastPrinted>2022-10-10T13:16:00Z</cp:lastPrinted>
  <dcterms:created xsi:type="dcterms:W3CDTF">2022-02-15T08:11:00Z</dcterms:created>
  <dcterms:modified xsi:type="dcterms:W3CDTF">2022-10-17T13:33:00Z</dcterms:modified>
</cp:coreProperties>
</file>