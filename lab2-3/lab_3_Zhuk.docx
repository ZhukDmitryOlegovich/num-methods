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3A15E29D" w:rsidR="002858E0" w:rsidRPr="00D9723F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D9723F" w:rsidRPr="00D9723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</w:p>
    <w:p w14:paraId="3870CEDB" w14:textId="5AFBBBC7" w:rsidR="00264795" w:rsidRDefault="00BA20D0" w:rsidP="00C279AD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920C74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метода Гаусса</w:t>
      </w:r>
      <w:r w:rsidR="00D972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перестановками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26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F952B15" w14:textId="5E4C0934" w:rsidR="00D506B5" w:rsidRPr="00D506B5" w:rsidRDefault="00D506B5" w:rsidP="0026479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="00877145"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>Численные методы линейной алгебры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8A2AB6F" w14:textId="273A9044" w:rsidR="002858E0" w:rsidRPr="00264795" w:rsidRDefault="002858E0" w:rsidP="00264795">
      <w:pPr>
        <w:spacing w:after="60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250E0EE" w14:textId="77777777" w:rsidR="00C279AD" w:rsidRDefault="00C279AD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977CE5" w14:textId="5834F2BB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3C05CAEF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</w:t>
      </w:r>
      <w:r w:rsidR="00877145" w:rsidRPr="00920C74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202921E5" w:rsidR="002858E0" w:rsidRPr="003B218A" w:rsidRDefault="00DC4DA3" w:rsidP="00264795">
      <w:pPr>
        <w:spacing w:after="10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13049FDA" w14:textId="77777777" w:rsidR="0023375C" w:rsidRDefault="0023375C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F400EB" w14:textId="5DF17439" w:rsidR="003B218A" w:rsidRPr="000B344D" w:rsidRDefault="003B218A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3375C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  <w:r w:rsidR="00804977"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360A5731" w14:textId="322E7018" w:rsidR="00877145" w:rsidRPr="00920C74" w:rsidRDefault="00833EB8" w:rsidP="00BF50A9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данной работы является</w:t>
      </w:r>
      <w:r w:rsidR="00877145"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20C7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920C74" w:rsidRPr="00920C74">
        <w:rPr>
          <w:rFonts w:ascii="Times New Roman" w:eastAsia="Times New Roman" w:hAnsi="Times New Roman" w:cs="Times New Roman"/>
          <w:sz w:val="28"/>
          <w:szCs w:val="28"/>
          <w:lang w:val="ru-RU"/>
        </w:rPr>
        <w:t>еализ</w:t>
      </w:r>
      <w:r w:rsidR="00920C74">
        <w:rPr>
          <w:rFonts w:ascii="Times New Roman" w:eastAsia="Times New Roman" w:hAnsi="Times New Roman" w:cs="Times New Roman"/>
          <w:sz w:val="28"/>
          <w:szCs w:val="28"/>
          <w:lang w:val="ru-RU"/>
        </w:rPr>
        <w:t>овать</w:t>
      </w:r>
      <w:r w:rsidR="00920C74" w:rsidRPr="00920C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F50A9" w:rsidRPr="00BF50A9">
        <w:rPr>
          <w:rFonts w:ascii="Times New Roman" w:eastAsia="Times New Roman" w:hAnsi="Times New Roman" w:cs="Times New Roman"/>
          <w:sz w:val="28"/>
          <w:szCs w:val="28"/>
          <w:lang w:val="ru-RU"/>
        </w:rPr>
        <w:t>три варианта метода Гаусса с перестановками и научиться оценивать погрешности решения системы уравнения для матриц произвольной размерности</w:t>
      </w:r>
      <w:r w:rsidR="00920C7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63BC50E" w14:textId="552D16F6" w:rsidR="00EC7F96" w:rsidRDefault="00EC7F96" w:rsidP="00EC7F96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Реализация</w:t>
      </w:r>
    </w:p>
    <w:p w14:paraId="3DD6C9BD" w14:textId="5CC29EE8" w:rsidR="00877145" w:rsidRDefault="00877145" w:rsidP="00877145">
      <w:pPr>
        <w:spacing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создан репозиторий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8" w:history="1">
        <w:r w:rsidRPr="003135F3">
          <w:rPr>
            <w:rStyle w:val="af1"/>
            <w:rFonts w:ascii="Times New Roman" w:eastAsia="Times New Roman" w:hAnsi="Times New Roman" w:cs="Times New Roman"/>
            <w:sz w:val="28"/>
            <w:szCs w:val="28"/>
            <w:lang w:val="ru-RU"/>
          </w:rPr>
          <w:t>https://github.com/ZhukDmitryOlegovich/num-methods</w:t>
        </w:r>
      </w:hyperlink>
      <w:r w:rsidRPr="008771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EDA16EC" w14:textId="50F6AB8F" w:rsidR="00EB2B7B" w:rsidRDefault="00920C74" w:rsidP="00920C74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Расширена логика </w:t>
      </w:r>
      <w:r w:rsidR="00AE4B1D">
        <w:rPr>
          <w:rFonts w:ascii="Times New Roman" w:eastAsia="Times New Roman" w:hAnsi="Times New Roman" w:cs="Times New Roman"/>
          <w:sz w:val="28"/>
          <w:szCs w:val="28"/>
          <w:lang w:val="ru-RU"/>
        </w:rPr>
        <w:t>библиотек,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реализованных ранее, а именно</w:t>
      </w:r>
      <w:r w:rsidR="00BF50A9" w:rsidRPr="00BF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F50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BF50A9" w:rsidRPr="00BF50A9">
        <w:rPr>
          <w:rFonts w:ascii="Times New Roman" w:eastAsia="Times New Roman" w:hAnsi="Times New Roman" w:cs="Times New Roman"/>
          <w:sz w:val="28"/>
          <w:szCs w:val="28"/>
          <w:lang w:val="ru-RU"/>
        </w:rPr>
        <w:t>eliminationGaussian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которая является абстракцией для </w:t>
      </w:r>
      <w:r w:rsidR="00BF50A9"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решения методом Гаусса, а именно добавлен дополнительный параметр отвечающий за то какой метод использовать: перестановки по столбцам, по строкам, по столбцам и строкам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3885853" w14:textId="329746A5" w:rsidR="00920C74" w:rsidRDefault="009240BE" w:rsidP="00920C74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 основу бралась реализация предыдущей лабораторной работы дабы упростить логику и вычисления</w:t>
      </w:r>
      <w:r w:rsidR="00AE4B1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98F7630" w14:textId="6342C5EC" w:rsidR="00AE4B1D" w:rsidRPr="00346D72" w:rsidRDefault="00AE4B1D" w:rsidP="00920C74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само тестирования –</w:t>
      </w:r>
      <w:r w:rsidR="009240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вызывались все 4 реализации и сравнивались они непосредственно</w:t>
      </w:r>
      <w:r w:rsidR="00346D72">
        <w:rPr>
          <w:rFonts w:ascii="Times New Roman" w:eastAsia="Times New Roman" w:hAnsi="Times New Roman" w:cs="Times New Roman"/>
          <w:sz w:val="28"/>
          <w:szCs w:val="28"/>
          <w:lang w:val="ru-RU"/>
        </w:rPr>
        <w:t>, их погрешность и правильность конечных значений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67FADEF" w14:textId="0C2F55D0" w:rsidR="003E304A" w:rsidRPr="00544725" w:rsidRDefault="003E304A" w:rsidP="0054472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75642C58" w14:textId="2A77B4BE" w:rsidR="00BE5590" w:rsidRPr="00BE5590" w:rsidRDefault="00BE5590" w:rsidP="00BE559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выполнения лабораторной работы был</w:t>
      </w:r>
      <w:r w:rsidR="00E506E6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изучен</w:t>
      </w:r>
      <w:r w:rsidR="00E506E6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AE4B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проблема использования метода Гаусса, а именно –</w:t>
      </w:r>
      <w:r w:rsidR="00346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способы устранения погрешностей</w:t>
      </w:r>
      <w:r w:rsidRPr="00BE559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842BD4" w14:textId="36922C66" w:rsidR="00797F94" w:rsidRPr="00797F94" w:rsidRDefault="00E506E6" w:rsidP="00797F94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Данную работу так же можно открыть и посмотреть по ссылке </w:t>
      </w:r>
      <w:hyperlink r:id="rId9" w:history="1">
        <w:r w:rsidR="00346D72">
          <w:rPr>
            <w:rStyle w:val="af1"/>
            <w:rFonts w:ascii="Times New Roman" w:eastAsia="Times New Roman" w:hAnsi="Times New Roman" w:cs="Times New Roman"/>
            <w:sz w:val="28"/>
            <w:szCs w:val="28"/>
            <w:lang w:val="ru-RU"/>
          </w:rPr>
          <w:t>https://zhukdmitryolegovich.github.io/num-methods/lab3/</w:t>
        </w:r>
      </w:hyperlink>
      <w:r w:rsidRPr="00E506E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97F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647C85F2" w14:textId="20BE0A5E" w:rsidR="00797F94" w:rsidRDefault="00797F94" w:rsidP="00797F94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</w:p>
    <w:p w14:paraId="78BEDA13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7F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eliminationGaussian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4CC0F79F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97F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7F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&gt;,</w:t>
      </w:r>
    </w:p>
    <w:p w14:paraId="21E87E2F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{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smartColon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?: </w:t>
      </w:r>
      <w:r w:rsidRPr="00797F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smartRow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?: </w:t>
      </w:r>
      <w:r w:rsidRPr="00797F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 = {},</w:t>
      </w:r>
    </w:p>
    <w:p w14:paraId="6F3D885E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 {</w:t>
      </w:r>
    </w:p>
    <w:p w14:paraId="26A5804D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7F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7F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clone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637D115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7F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97F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7F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clone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65CD492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7F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7F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countRows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2539286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28DBF8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7F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left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97F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fromLength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797F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98BA943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7F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right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97F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fromLength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(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797F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DE95CF7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A0193E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7F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797F9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Прямой</w:t>
      </w:r>
      <w:r w:rsidRPr="00797F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97F9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ход</w:t>
      </w:r>
    </w:p>
    <w:p w14:paraId="34F52B21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7F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97F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97F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97F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3C844F08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97F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smartRow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smartColon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AD8A8AB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7F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max1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CB7BE5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7F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97F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97F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smartRow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2D5CB684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7F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58D2B3E1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7F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left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max1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right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</w:t>
      </w:r>
    </w:p>
    <w:p w14:paraId="264B94FC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&lt;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7F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left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right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</w:t>
      </w:r>
    </w:p>
    <w:p w14:paraId="3C9F3DA5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) {</w:t>
      </w:r>
    </w:p>
    <w:p w14:paraId="440CC253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max1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87CCC2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4CC709D0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0AD05A84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2D2748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7F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max2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48F13D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7F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97F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97F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smartColon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325B8335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7F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7BC55E1E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7F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left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right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max2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</w:t>
      </w:r>
    </w:p>
    <w:p w14:paraId="5DB8AB3E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&lt;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7F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left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right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</w:t>
      </w:r>
    </w:p>
    <w:p w14:paraId="108E5D97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) {</w:t>
      </w:r>
    </w:p>
    <w:p w14:paraId="40A92B31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max2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EADFA0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3191DB63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439A2BC6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8E175C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7F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4222E263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7F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left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max1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right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</w:t>
      </w:r>
    </w:p>
    <w:p w14:paraId="4F53D21F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&lt;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7F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left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right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max2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</w:t>
      </w:r>
    </w:p>
    <w:p w14:paraId="5DB0C727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) {</w:t>
      </w:r>
    </w:p>
    <w:p w14:paraId="61D4FF7A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right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max2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right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 = 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right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right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max2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]];</w:t>
      </w:r>
    </w:p>
    <w:p w14:paraId="4359E321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797F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A6B53D5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left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max1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left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 = 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left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left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max1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]];</w:t>
      </w:r>
    </w:p>
    <w:p w14:paraId="327C1355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5CFE6E82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}</w:t>
      </w:r>
    </w:p>
    <w:p w14:paraId="27E247C5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E8228A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97F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97F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797F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1A81D709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7F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left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right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]] /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left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right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]];</w:t>
      </w:r>
    </w:p>
    <w:p w14:paraId="02233204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7F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97F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97F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14:paraId="1B426A58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left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right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]] -=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left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right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]];</w:t>
      </w:r>
    </w:p>
    <w:p w14:paraId="5DF66FDC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522E3D1D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right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]] -=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right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]];</w:t>
      </w:r>
    </w:p>
    <w:p w14:paraId="52EB547B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914CF72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E671D4F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DC31D1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7F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97F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7F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7F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fromLength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797F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7F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E702220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DA018F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7F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797F9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Обратный</w:t>
      </w:r>
      <w:r w:rsidRPr="00797F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797F9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ход</w:t>
      </w:r>
    </w:p>
    <w:p w14:paraId="3C7AC648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7F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97F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97F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797F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--) {</w:t>
      </w:r>
    </w:p>
    <w:p w14:paraId="4D159165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left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]] =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right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]] /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left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right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]];</w:t>
      </w:r>
    </w:p>
    <w:p w14:paraId="4F77B658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97F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97F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797F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--) {</w:t>
      </w:r>
    </w:p>
    <w:p w14:paraId="3E9B21F7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left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]] -=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left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right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</w:t>
      </w:r>
    </w:p>
    <w:p w14:paraId="6072CBF5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*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x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left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]] /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left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]][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right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7F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]];</w:t>
      </w:r>
    </w:p>
    <w:p w14:paraId="2F075DEE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14:paraId="48AB4AD4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    }</w:t>
      </w:r>
    </w:p>
    <w:p w14:paraId="6E6278E9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52C570F0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        </w:t>
      </w:r>
      <w:proofErr w:type="spellStart"/>
      <w:r w:rsidRPr="00797F94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797F94">
        <w:rPr>
          <w:rFonts w:ascii="Consolas" w:eastAsia="Times New Roman" w:hAnsi="Consolas" w:cs="Times New Roman"/>
          <w:color w:val="4FC1FF"/>
          <w:sz w:val="21"/>
          <w:szCs w:val="21"/>
          <w:lang w:val="ru-RU"/>
        </w:rPr>
        <w:t>x</w:t>
      </w: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7B8A8F69" w14:textId="77777777" w:rsidR="00797F94" w:rsidRPr="00797F94" w:rsidRDefault="00797F94" w:rsidP="00797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797F9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    }</w:t>
      </w:r>
    </w:p>
    <w:p w14:paraId="35A06C4D" w14:textId="77777777" w:rsidR="00797F94" w:rsidRPr="00544725" w:rsidRDefault="00797F94" w:rsidP="00797F94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2F87E1" w14:textId="77777777" w:rsidR="00797F94" w:rsidRPr="00E506E6" w:rsidRDefault="00797F94" w:rsidP="00BE559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797F94" w:rsidRPr="00E506E6" w:rsidSect="00066DD4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048A55" w14:textId="77777777" w:rsidR="00066DD4" w:rsidRPr="0023375C" w:rsidRDefault="00066DD4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37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375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06B5" w:rsidRPr="0023375C">
          <w:rPr>
            <w:rFonts w:ascii="Times New Roman" w:hAnsi="Times New Roman" w:cs="Times New Roman"/>
            <w:noProof/>
            <w:sz w:val="24"/>
            <w:szCs w:val="24"/>
            <w:lang w:val="ru-RU"/>
          </w:rPr>
          <w:t>2</w: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9593" w14:textId="04FFA1DE" w:rsidR="0023375C" w:rsidRPr="0023375C" w:rsidRDefault="0023375C" w:rsidP="0023375C">
    <w:pPr>
      <w:pStyle w:val="ad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3375C">
      <w:rPr>
        <w:rFonts w:ascii="Times New Roman" w:hAnsi="Times New Roman" w:cs="Times New Roman"/>
        <w:sz w:val="24"/>
        <w:szCs w:val="24"/>
        <w:lang w:val="ru-RU"/>
      </w:rP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8DF"/>
    <w:multiLevelType w:val="hybridMultilevel"/>
    <w:tmpl w:val="106202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880DDA"/>
    <w:multiLevelType w:val="hybridMultilevel"/>
    <w:tmpl w:val="8E26CC7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103579"/>
    <w:multiLevelType w:val="hybridMultilevel"/>
    <w:tmpl w:val="560214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0E4009"/>
    <w:multiLevelType w:val="hybridMultilevel"/>
    <w:tmpl w:val="BDE6BB2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F252C7"/>
    <w:multiLevelType w:val="hybridMultilevel"/>
    <w:tmpl w:val="D0107FEC"/>
    <w:lvl w:ilvl="0" w:tplc="2C38B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5892265">
    <w:abstractNumId w:val="1"/>
  </w:num>
  <w:num w:numId="2" w16cid:durableId="1897352485">
    <w:abstractNumId w:val="9"/>
  </w:num>
  <w:num w:numId="3" w16cid:durableId="98063456">
    <w:abstractNumId w:val="8"/>
  </w:num>
  <w:num w:numId="4" w16cid:durableId="1307123729">
    <w:abstractNumId w:val="5"/>
  </w:num>
  <w:num w:numId="5" w16cid:durableId="527260957">
    <w:abstractNumId w:val="7"/>
  </w:num>
  <w:num w:numId="6" w16cid:durableId="1507138627">
    <w:abstractNumId w:val="6"/>
  </w:num>
  <w:num w:numId="7" w16cid:durableId="19939249">
    <w:abstractNumId w:val="2"/>
  </w:num>
  <w:num w:numId="8" w16cid:durableId="1315523362">
    <w:abstractNumId w:val="4"/>
  </w:num>
  <w:num w:numId="9" w16cid:durableId="1183934418">
    <w:abstractNumId w:val="0"/>
  </w:num>
  <w:num w:numId="10" w16cid:durableId="1575777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66DD4"/>
    <w:rsid w:val="000B344D"/>
    <w:rsid w:val="000D1835"/>
    <w:rsid w:val="00125D87"/>
    <w:rsid w:val="00163508"/>
    <w:rsid w:val="001965F9"/>
    <w:rsid w:val="001C7084"/>
    <w:rsid w:val="001D3C70"/>
    <w:rsid w:val="00222C03"/>
    <w:rsid w:val="002244FC"/>
    <w:rsid w:val="0023375C"/>
    <w:rsid w:val="00264795"/>
    <w:rsid w:val="002822C7"/>
    <w:rsid w:val="002858E0"/>
    <w:rsid w:val="002B172D"/>
    <w:rsid w:val="002B7797"/>
    <w:rsid w:val="00346D72"/>
    <w:rsid w:val="00354CB7"/>
    <w:rsid w:val="003A6830"/>
    <w:rsid w:val="003B218A"/>
    <w:rsid w:val="003E304A"/>
    <w:rsid w:val="003F27BB"/>
    <w:rsid w:val="00544725"/>
    <w:rsid w:val="005626DD"/>
    <w:rsid w:val="00596320"/>
    <w:rsid w:val="00602630"/>
    <w:rsid w:val="006449C2"/>
    <w:rsid w:val="006820A1"/>
    <w:rsid w:val="006B39ED"/>
    <w:rsid w:val="007438A2"/>
    <w:rsid w:val="00764A18"/>
    <w:rsid w:val="00784240"/>
    <w:rsid w:val="00797F94"/>
    <w:rsid w:val="007B493D"/>
    <w:rsid w:val="007E0C71"/>
    <w:rsid w:val="00804977"/>
    <w:rsid w:val="00833EB8"/>
    <w:rsid w:val="0083678D"/>
    <w:rsid w:val="0084103E"/>
    <w:rsid w:val="00877145"/>
    <w:rsid w:val="008C5DEF"/>
    <w:rsid w:val="008D3600"/>
    <w:rsid w:val="009057D2"/>
    <w:rsid w:val="00907EE4"/>
    <w:rsid w:val="00920C74"/>
    <w:rsid w:val="009240BE"/>
    <w:rsid w:val="009A7EAA"/>
    <w:rsid w:val="009F4760"/>
    <w:rsid w:val="00A82DAD"/>
    <w:rsid w:val="00A91FEC"/>
    <w:rsid w:val="00AE4B1D"/>
    <w:rsid w:val="00B06F6C"/>
    <w:rsid w:val="00B11B0C"/>
    <w:rsid w:val="00B46883"/>
    <w:rsid w:val="00B9346E"/>
    <w:rsid w:val="00BA20D0"/>
    <w:rsid w:val="00BC7791"/>
    <w:rsid w:val="00BD57C4"/>
    <w:rsid w:val="00BE5590"/>
    <w:rsid w:val="00BF50A9"/>
    <w:rsid w:val="00C279AD"/>
    <w:rsid w:val="00C428BF"/>
    <w:rsid w:val="00CF1BFC"/>
    <w:rsid w:val="00CF4BAC"/>
    <w:rsid w:val="00D506B5"/>
    <w:rsid w:val="00D84151"/>
    <w:rsid w:val="00D9723F"/>
    <w:rsid w:val="00DC4DA3"/>
    <w:rsid w:val="00E30365"/>
    <w:rsid w:val="00E506E6"/>
    <w:rsid w:val="00E736BD"/>
    <w:rsid w:val="00EB2B7B"/>
    <w:rsid w:val="00EC7F96"/>
    <w:rsid w:val="00F2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character" w:styleId="af">
    <w:name w:val="Placeholder Text"/>
    <w:basedOn w:val="a0"/>
    <w:uiPriority w:val="99"/>
    <w:semiHidden/>
    <w:rsid w:val="0083678D"/>
    <w:rPr>
      <w:color w:val="808080"/>
    </w:rPr>
  </w:style>
  <w:style w:type="table" w:styleId="af0">
    <w:name w:val="Table Grid"/>
    <w:basedOn w:val="a1"/>
    <w:uiPriority w:val="59"/>
    <w:rsid w:val="007842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784240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8424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AE4B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ukDmitryOlegovich/num-metho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zhukdmitryolegovich.github.io/num-methods/lab3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309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Дмитрий Жук</cp:lastModifiedBy>
  <cp:revision>16</cp:revision>
  <cp:lastPrinted>2022-02-26T19:13:00Z</cp:lastPrinted>
  <dcterms:created xsi:type="dcterms:W3CDTF">2022-02-15T08:11:00Z</dcterms:created>
  <dcterms:modified xsi:type="dcterms:W3CDTF">2022-09-19T19:01:00Z</dcterms:modified>
</cp:coreProperties>
</file>