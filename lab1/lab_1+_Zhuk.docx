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1B317464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C279A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3870CEDB" w14:textId="30D810FF" w:rsidR="00264795" w:rsidRDefault="00BA20D0" w:rsidP="00C279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Подготовка вспомогательных средств разработки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E4C0934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273A9044" w:rsidR="002858E0" w:rsidRPr="00264795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50E0EE" w14:textId="77777777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F208F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60A5731" w14:textId="1D3676B5" w:rsidR="00877145" w:rsidRDefault="00833EB8" w:rsidP="0087714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одготов</w:t>
      </w:r>
      <w:r w:rsid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библиотеки для выполнения операций с векторами, матрицами, обработкой,</w:t>
      </w:r>
      <w:r w:rsid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хранением и представлением данных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1D4FEA2" w14:textId="6E594952" w:rsidR="00877145" w:rsidRDefault="00877145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нем создана реализация таких компонентов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реализуют некоторую логику работы с матрицами и векторами соответственно. Например: умножение, вычитание, сложение, транспонирование. Чтобы легче было поддерживать код и гарантировать его правильность, представление вектора – является наследование матрицы.</w:t>
      </w:r>
    </w:p>
    <w:p w14:paraId="725EBA75" w14:textId="0E687184" w:rsidR="00877145" w:rsidRDefault="00EB2B7B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провидено сравнение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mathjs</w:t>
      </w:r>
      <w:proofErr w:type="spellEnd"/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не совпали радикально. Оказалось, что библиотека, используя такие ключевые слова как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multiply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самом деле воспринимает вторую матрицу как число, и чтобы действительно перемножить матрицы, ну</w:t>
      </w:r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>жно вызывать специальные методы (рисунок 1)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Данный пример наглядно показывает, что в создании собственной библиотеки есть очень много смысла.</w:t>
      </w:r>
    </w:p>
    <w:p w14:paraId="57D79517" w14:textId="220A1ED2" w:rsidR="00EB2B7B" w:rsidRDefault="00EB2B7B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отображения таблицы с данными использовался стандартный набор тегов 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для отображения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63CDA2" w14:textId="1B8D7F14" w:rsidR="00EB2B7B" w:rsidRPr="00E506E6" w:rsidRDefault="00EB2B7B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1391433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графика использовалась библиотека </w:t>
      </w:r>
      <w:r w:rsidR="00E506E6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="00E506E6"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E506E6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="00E506E6"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позволяющая создавать интерактивные панели с </w:t>
      </w:r>
      <w:bookmarkEnd w:id="0"/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графиками и имеющий 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достаточно широкий функционал, который, например, позволяет рисовать графики по заданной функции, а не только набору точек.</w:t>
      </w:r>
    </w:p>
    <w:p w14:paraId="521CDC3A" w14:textId="2506543B" w:rsidR="00EB2B7B" w:rsidRDefault="00EB2B7B" w:rsidP="00EB2B7B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2B7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EC19A8" wp14:editId="282E9B5D">
            <wp:extent cx="53340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B7B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5CF52DA" wp14:editId="24818AA6">
            <wp:extent cx="47053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16EC" w14:textId="09DE4196" w:rsidR="00EB2B7B" w:rsidRDefault="00EB2B7B" w:rsidP="00EB2B7B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1 – правильный ответ взятый с онлайн калькулятора матриц, вывод от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mathjs</w:t>
      </w:r>
      <w:proofErr w:type="spellEnd"/>
      <w:r w:rsidRPr="00EB2B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вывод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самописной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библиотеки</w:t>
      </w:r>
    </w:p>
    <w:p w14:paraId="2E86DAEE" w14:textId="26494373" w:rsidR="00F208FF" w:rsidRPr="00F208FF" w:rsidRDefault="00F208FF" w:rsidP="00F208F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при создании таблицы показывающей погрешность при расчетах, выводится дополнительная информация, а именно оценка относительной погрешности, расчет которой строится на знание производной оригинальной функции которая для этих самых расчетов применялась.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27BDADDD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разработка собственной микро-библиотеки, рассмотрены кейсы, когда это стоит делать, изучена библиотека по построению графиков на </w:t>
      </w:r>
      <w:r w:rsidR="00E506E6"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409A5D" w14:textId="7464D794" w:rsidR="003E304A" w:rsidRPr="00E506E6" w:rsidRDefault="00E506E6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11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https://zhukdmitryolegovich.github.io/num-methods/lab1/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E506E6" w:rsidSect="00066DD4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54CB7"/>
    <w:rsid w:val="003A6830"/>
    <w:rsid w:val="003B218A"/>
    <w:rsid w:val="003E304A"/>
    <w:rsid w:val="003F27BB"/>
    <w:rsid w:val="00544725"/>
    <w:rsid w:val="005626DD"/>
    <w:rsid w:val="00596320"/>
    <w:rsid w:val="00602630"/>
    <w:rsid w:val="006449C2"/>
    <w:rsid w:val="006820A1"/>
    <w:rsid w:val="006B39ED"/>
    <w:rsid w:val="007438A2"/>
    <w:rsid w:val="00764A18"/>
    <w:rsid w:val="00784240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A7EAA"/>
    <w:rsid w:val="009F4760"/>
    <w:rsid w:val="00A82DAD"/>
    <w:rsid w:val="00A91FEC"/>
    <w:rsid w:val="00B06F6C"/>
    <w:rsid w:val="00B11B0C"/>
    <w:rsid w:val="00B46883"/>
    <w:rsid w:val="00B9346E"/>
    <w:rsid w:val="00BA20D0"/>
    <w:rsid w:val="00BC7791"/>
    <w:rsid w:val="00BD57C4"/>
    <w:rsid w:val="00BE5590"/>
    <w:rsid w:val="00C279AD"/>
    <w:rsid w:val="00C428BF"/>
    <w:rsid w:val="00CF1BFC"/>
    <w:rsid w:val="00CF4BAC"/>
    <w:rsid w:val="00D506B5"/>
    <w:rsid w:val="00D84151"/>
    <w:rsid w:val="00DC4DA3"/>
    <w:rsid w:val="00E30365"/>
    <w:rsid w:val="00E506E6"/>
    <w:rsid w:val="00E736BD"/>
    <w:rsid w:val="00EB2B7B"/>
    <w:rsid w:val="00EC7F96"/>
    <w:rsid w:val="00F208FF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kdmitryolegovich.github.io/num-methods/lab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263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14</cp:revision>
  <cp:lastPrinted>2022-02-26T19:13:00Z</cp:lastPrinted>
  <dcterms:created xsi:type="dcterms:W3CDTF">2022-02-15T08:11:00Z</dcterms:created>
  <dcterms:modified xsi:type="dcterms:W3CDTF">2022-09-12T19:34:00Z</dcterms:modified>
</cp:coreProperties>
</file>