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F8F2" w14:textId="77777777" w:rsidR="002858E0" w:rsidRDefault="00D84151" w:rsidP="003B218A">
      <w:pPr>
        <w:spacing w:after="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786EDB3E" wp14:editId="4FDDC44C">
            <wp:extent cx="5943600" cy="1346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85C90" w14:textId="77777777" w:rsidR="00066DD4" w:rsidRPr="00E60A1F" w:rsidRDefault="00066DD4" w:rsidP="00066DD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E60A1F"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Министерство науки и высшего образования Российской Федерации</w:t>
      </w:r>
    </w:p>
    <w:p w14:paraId="57F3FBDE" w14:textId="77777777" w:rsidR="00066DD4" w:rsidRPr="00E60A1F" w:rsidRDefault="00066DD4" w:rsidP="00066DD4">
      <w:pPr>
        <w:spacing w:after="200"/>
        <w:jc w:val="center"/>
        <w:rPr>
          <w:rFonts w:ascii="Times New Roman" w:eastAsia="Times New Roman" w:hAnsi="Times New Roman" w:cs="Times New Roman"/>
          <w:b/>
          <w:szCs w:val="28"/>
          <w:lang w:val="ru-RU"/>
        </w:rPr>
      </w:pP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Федеральное государственное бюджетное образовательное</w:t>
      </w:r>
      <w:r>
        <w:rPr>
          <w:rFonts w:ascii="Times New Roman" w:eastAsia="Times New Roman" w:hAnsi="Times New Roman" w:cs="Times New Roman"/>
          <w:b/>
          <w:szCs w:val="28"/>
          <w:lang w:val="ru-RU"/>
        </w:rPr>
        <w:t xml:space="preserve"> 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учреждение высшего образования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(национальный исследовательский университет)»</w:t>
      </w:r>
    </w:p>
    <w:p w14:paraId="461261A5" w14:textId="77777777" w:rsidR="00066DD4" w:rsidRPr="003B218A" w:rsidRDefault="00066DD4" w:rsidP="00066DD4">
      <w:pP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Информатика и системы управления</w:t>
      </w:r>
    </w:p>
    <w:p w14:paraId="4A38C34B" w14:textId="77777777" w:rsidR="00066DD4" w:rsidRPr="003B218A" w:rsidRDefault="00066DD4" w:rsidP="00066DD4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</w:t>
      </w: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B21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Теоретическая информатика и компьютерные технологии</w:t>
      </w:r>
    </w:p>
    <w:p w14:paraId="7EA8F19A" w14:textId="1B317464" w:rsidR="002858E0" w:rsidRPr="002B172D" w:rsidRDefault="008D3600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Лабораторная работа № </w:t>
      </w:r>
      <w:r w:rsidR="00C279A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</w:t>
      </w:r>
    </w:p>
    <w:p w14:paraId="3870CEDB" w14:textId="30D810FF" w:rsidR="00264795" w:rsidRDefault="00BA20D0" w:rsidP="00C279AD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877145"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>Подготовка вспомогательных средств разработки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26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F952B15" w14:textId="5E4C0934" w:rsidR="00D506B5" w:rsidRPr="00D506B5" w:rsidRDefault="00D506B5" w:rsidP="0026479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</w:t>
      </w:r>
      <w:r w:rsidR="00877145"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>Численные методы линейной алгебры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8A2AB6F" w14:textId="273A9044" w:rsidR="002858E0" w:rsidRPr="00264795" w:rsidRDefault="002858E0" w:rsidP="00264795">
      <w:pPr>
        <w:spacing w:after="60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250E0EE" w14:textId="77777777" w:rsidR="00C279AD" w:rsidRDefault="00C279AD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977CE5" w14:textId="5834F2BB" w:rsidR="003B218A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14:paraId="659F202D" w14:textId="3C05CAEF" w:rsidR="003B218A" w:rsidRPr="00DC4DA3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ИУ9-</w:t>
      </w:r>
      <w:r w:rsidR="00877145"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  <w:r w:rsidR="00DC4DA3" w:rsidRP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</w:p>
    <w:p w14:paraId="24A24706" w14:textId="202921E5" w:rsidR="002858E0" w:rsidRPr="003B218A" w:rsidRDefault="00DC4DA3" w:rsidP="00264795">
      <w:pPr>
        <w:spacing w:after="108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Жук Дмитрий</w:t>
      </w:r>
    </w:p>
    <w:p w14:paraId="13049FDA" w14:textId="77777777" w:rsidR="0023375C" w:rsidRDefault="0023375C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F400EB" w14:textId="5DF17439" w:rsidR="003B218A" w:rsidRPr="000B344D" w:rsidRDefault="003B218A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3375C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  <w:r w:rsidR="00804977" w:rsidRPr="000B344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360A5731" w14:textId="1D3676B5" w:rsidR="00877145" w:rsidRDefault="00833EB8" w:rsidP="00877145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Целью данной работы является</w:t>
      </w:r>
      <w:r w:rsidR="00877145"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77145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877145"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>одготов</w:t>
      </w:r>
      <w:r w:rsidR="00877145">
        <w:rPr>
          <w:rFonts w:ascii="Times New Roman" w:eastAsia="Times New Roman" w:hAnsi="Times New Roman" w:cs="Times New Roman"/>
          <w:sz w:val="28"/>
          <w:szCs w:val="28"/>
          <w:lang w:val="ru-RU"/>
        </w:rPr>
        <w:t>ка</w:t>
      </w:r>
      <w:r w:rsidR="00877145"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библиотеки для выполнения операций с векторами, матрицами, обработкой,</w:t>
      </w:r>
      <w:r w:rsidR="008771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77145"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>хранением и представлением данных</w:t>
      </w:r>
    </w:p>
    <w:p w14:paraId="463BC50E" w14:textId="552D16F6" w:rsidR="00EC7F96" w:rsidRDefault="00EC7F96" w:rsidP="00EC7F96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Реализация</w:t>
      </w:r>
    </w:p>
    <w:p w14:paraId="3DD6C9BD" w14:textId="5CC29EE8" w:rsidR="00877145" w:rsidRDefault="00877145" w:rsidP="00877145">
      <w:pPr>
        <w:spacing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 создан репозиторий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8" w:history="1">
        <w:r w:rsidRPr="003135F3">
          <w:rPr>
            <w:rStyle w:val="af1"/>
            <w:rFonts w:ascii="Times New Roman" w:eastAsia="Times New Roman" w:hAnsi="Times New Roman" w:cs="Times New Roman"/>
            <w:sz w:val="28"/>
            <w:szCs w:val="28"/>
            <w:lang w:val="ru-RU"/>
          </w:rPr>
          <w:t>https://github.com/ZhukDmitryOlegovich/num-methods</w:t>
        </w:r>
      </w:hyperlink>
      <w:r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1D4FEA2" w14:textId="6E594952" w:rsidR="00877145" w:rsidRDefault="00877145" w:rsidP="00EB2B7B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нем создана реализация таких компонентов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Matrix</w:t>
      </w:r>
      <w:r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Vector</w:t>
      </w:r>
      <w:r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которые реализуют некоторую логику работы с матрицами и векторами соответственно. Например: умножение, вычитание, сложение, транспонирование. Чтобы легче было поддерживать код и гарантировать его правильность, представление вектора – является наследование матрицы.</w:t>
      </w:r>
    </w:p>
    <w:p w14:paraId="725EBA75" w14:textId="0E687184" w:rsidR="00877145" w:rsidRDefault="00EB2B7B" w:rsidP="00EB2B7B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Было провидено сравнение с библиотекой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mathjs</w:t>
      </w:r>
      <w:proofErr w:type="spellEnd"/>
      <w:r w:rsidRPr="00EB2B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результаты не совпали радикально. Оказалось, что библиотека, используя такие ключевые слова как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matrix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 и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multiply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EB2B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самом деле воспринимает вторую матрицу как число, и чтобы действительно перемножить матрицы, ну</w:t>
      </w:r>
      <w:r w:rsidRPr="00EB2B7B">
        <w:rPr>
          <w:rFonts w:ascii="Times New Roman" w:eastAsia="Times New Roman" w:hAnsi="Times New Roman" w:cs="Times New Roman"/>
          <w:sz w:val="28"/>
          <w:szCs w:val="28"/>
          <w:lang w:val="ru-RU"/>
        </w:rPr>
        <w:t>жно вызывать специальные методы (рисунок 1)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Данный пример наглядно показывает, что в создании собственной библиотеки есть очень много смысла.</w:t>
      </w:r>
    </w:p>
    <w:p w14:paraId="57D79517" w14:textId="220A1ED2" w:rsidR="00EB2B7B" w:rsidRDefault="00EB2B7B" w:rsidP="00EB2B7B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отображения таблицы с данными использовался стандартный набор тегов </w:t>
      </w:r>
      <w:r w:rsidR="00E506E6">
        <w:rPr>
          <w:rFonts w:ascii="Times New Roman" w:eastAsia="Times New Roman" w:hAnsi="Times New Roman" w:cs="Times New Roman"/>
          <w:sz w:val="28"/>
          <w:szCs w:val="28"/>
          <w:lang w:val="ru-RU"/>
        </w:rPr>
        <w:t>для отображения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таблиц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EB2B7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A63CDA2" w14:textId="1B8D7F14" w:rsidR="00EB2B7B" w:rsidRPr="00E506E6" w:rsidRDefault="00EB2B7B" w:rsidP="00EB2B7B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создания графика использовалась библиотека </w:t>
      </w:r>
      <w:r w:rsidR="00E506E6">
        <w:rPr>
          <w:rFonts w:ascii="Times New Roman" w:eastAsia="Times New Roman" w:hAnsi="Times New Roman" w:cs="Times New Roman"/>
          <w:sz w:val="28"/>
          <w:szCs w:val="28"/>
          <w:lang w:val="en-US"/>
        </w:rPr>
        <w:t>function</w:t>
      </w:r>
      <w:r w:rsidR="00E506E6" w:rsidRPr="00E506E6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E506E6">
        <w:rPr>
          <w:rFonts w:ascii="Times New Roman" w:eastAsia="Times New Roman" w:hAnsi="Times New Roman" w:cs="Times New Roman"/>
          <w:sz w:val="28"/>
          <w:szCs w:val="28"/>
          <w:lang w:val="en-US"/>
        </w:rPr>
        <w:t>plot</w:t>
      </w:r>
      <w:r w:rsidR="00E506E6" w:rsidRPr="00E506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506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позволяющая создавать интерактивные панели с графиками и имеющий </w:t>
      </w:r>
      <w:r w:rsidR="00E506E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достаточно широкий функционал, который, например, позволяет рисовать графики по заданной функции, а не только набору точек.</w:t>
      </w:r>
    </w:p>
    <w:p w14:paraId="521CDC3A" w14:textId="2506543B" w:rsidR="00EB2B7B" w:rsidRDefault="00EB2B7B" w:rsidP="00EB2B7B">
      <w:pPr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B2B7B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6EC19A8" wp14:editId="282E9B5D">
            <wp:extent cx="5334000" cy="130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B7B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15CF52DA" wp14:editId="24818AA6">
            <wp:extent cx="4705350" cy="1019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A16EC" w14:textId="0A919D6E" w:rsidR="00EB2B7B" w:rsidRPr="00EB2B7B" w:rsidRDefault="00EB2B7B" w:rsidP="00EB2B7B">
      <w:pPr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Рисунок 1 – правильный ответ взятый с онлайн калькулятора матриц, вывод от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mathjs</w:t>
      </w:r>
      <w:proofErr w:type="spellEnd"/>
      <w:r w:rsidRPr="00EB2B7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 вывод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самописной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библиотеки</w:t>
      </w:r>
    </w:p>
    <w:p w14:paraId="567FADEF" w14:textId="0C2F55D0" w:rsidR="003E304A" w:rsidRPr="00544725" w:rsidRDefault="003E304A" w:rsidP="00544725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75642C58" w14:textId="27BDADDD" w:rsidR="00BE5590" w:rsidRPr="00BE5590" w:rsidRDefault="00BE5590" w:rsidP="00BE559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выполнения лабораторной работы был</w:t>
      </w:r>
      <w:r w:rsidR="00E506E6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изучен</w:t>
      </w:r>
      <w:r w:rsidR="00E506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разработка собственной микро-библиотеки, рассмотрены кейсы, когда это стоит делать, изучена библиотека по построению графиков на </w:t>
      </w:r>
      <w:r w:rsidR="00E506E6">
        <w:rPr>
          <w:rFonts w:ascii="Times New Roman" w:eastAsia="Times New Roman" w:hAnsi="Times New Roman" w:cs="Times New Roman"/>
          <w:sz w:val="28"/>
          <w:szCs w:val="28"/>
          <w:lang w:val="en-US"/>
        </w:rPr>
        <w:t>TypeScript</w:t>
      </w:r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B409A5D" w14:textId="7464D794" w:rsidR="003E304A" w:rsidRPr="00E506E6" w:rsidRDefault="00E506E6" w:rsidP="00BE559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Данную работу так же можно открыть и посмотреть по ссылке </w:t>
      </w:r>
      <w:hyperlink r:id="rId11" w:history="1">
        <w:r w:rsidRPr="003135F3">
          <w:rPr>
            <w:rStyle w:val="af1"/>
            <w:rFonts w:ascii="Times New Roman" w:eastAsia="Times New Roman" w:hAnsi="Times New Roman" w:cs="Times New Roman"/>
            <w:sz w:val="28"/>
            <w:szCs w:val="28"/>
            <w:lang w:val="ru-RU"/>
          </w:rPr>
          <w:t>https://zhukdmitryolegovich.github.io/num-methods/lab1/</w:t>
        </w:r>
      </w:hyperlink>
      <w:r w:rsidRPr="00E506E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3E304A" w:rsidRPr="00E506E6" w:rsidSect="00066DD4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3654" w14:textId="77777777" w:rsidR="001C7084" w:rsidRDefault="001C7084" w:rsidP="00066DD4">
      <w:pPr>
        <w:spacing w:line="240" w:lineRule="auto"/>
      </w:pPr>
      <w:r>
        <w:separator/>
      </w:r>
    </w:p>
  </w:endnote>
  <w:endnote w:type="continuationSeparator" w:id="0">
    <w:p w14:paraId="23E4FFD0" w14:textId="77777777" w:rsidR="001C7084" w:rsidRDefault="001C7084" w:rsidP="00066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2764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048A55" w14:textId="77777777" w:rsidR="00066DD4" w:rsidRPr="0023375C" w:rsidRDefault="00066DD4">
        <w:pPr>
          <w:pStyle w:val="ad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375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375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506B5" w:rsidRPr="0023375C">
          <w:rPr>
            <w:rFonts w:ascii="Times New Roman" w:hAnsi="Times New Roman" w:cs="Times New Roman"/>
            <w:noProof/>
            <w:sz w:val="24"/>
            <w:szCs w:val="24"/>
            <w:lang w:val="ru-RU"/>
          </w:rPr>
          <w:t>2</w: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3B82D8" w14:textId="77777777" w:rsidR="00066DD4" w:rsidRDefault="00066DD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D9593" w14:textId="04FFA1DE" w:rsidR="0023375C" w:rsidRPr="0023375C" w:rsidRDefault="0023375C" w:rsidP="0023375C">
    <w:pPr>
      <w:pStyle w:val="ad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3375C">
      <w:rPr>
        <w:rFonts w:ascii="Times New Roman" w:hAnsi="Times New Roman" w:cs="Times New Roman"/>
        <w:sz w:val="24"/>
        <w:szCs w:val="24"/>
        <w:lang w:val="ru-RU"/>
      </w:rP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6B4F" w14:textId="77777777" w:rsidR="001C7084" w:rsidRDefault="001C7084" w:rsidP="00066DD4">
      <w:pPr>
        <w:spacing w:line="240" w:lineRule="auto"/>
      </w:pPr>
      <w:r>
        <w:separator/>
      </w:r>
    </w:p>
  </w:footnote>
  <w:footnote w:type="continuationSeparator" w:id="0">
    <w:p w14:paraId="22EE9C22" w14:textId="77777777" w:rsidR="001C7084" w:rsidRDefault="001C7084" w:rsidP="00066D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8DF"/>
    <w:multiLevelType w:val="hybridMultilevel"/>
    <w:tmpl w:val="106202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687A5B"/>
    <w:multiLevelType w:val="multilevel"/>
    <w:tmpl w:val="A6B03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880DDA"/>
    <w:multiLevelType w:val="hybridMultilevel"/>
    <w:tmpl w:val="8E26CC7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103579"/>
    <w:multiLevelType w:val="hybridMultilevel"/>
    <w:tmpl w:val="560214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40E4009"/>
    <w:multiLevelType w:val="hybridMultilevel"/>
    <w:tmpl w:val="BDE6BB2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482CC1"/>
    <w:multiLevelType w:val="hybridMultilevel"/>
    <w:tmpl w:val="378A07E0"/>
    <w:lvl w:ilvl="0" w:tplc="D9EAA8E8">
      <w:start w:val="1"/>
      <w:numFmt w:val="decimal"/>
      <w:lvlText w:val="%1."/>
      <w:lvlJc w:val="left"/>
      <w:pPr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F252C7"/>
    <w:multiLevelType w:val="hybridMultilevel"/>
    <w:tmpl w:val="D0107FEC"/>
    <w:lvl w:ilvl="0" w:tplc="2C38B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E0514CB"/>
    <w:multiLevelType w:val="hybridMultilevel"/>
    <w:tmpl w:val="B2E0A9F8"/>
    <w:lvl w:ilvl="0" w:tplc="20F4B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F17319F"/>
    <w:multiLevelType w:val="hybridMultilevel"/>
    <w:tmpl w:val="D9D6A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BA705D2"/>
    <w:multiLevelType w:val="hybridMultilevel"/>
    <w:tmpl w:val="F06871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5892265">
    <w:abstractNumId w:val="1"/>
  </w:num>
  <w:num w:numId="2" w16cid:durableId="1897352485">
    <w:abstractNumId w:val="9"/>
  </w:num>
  <w:num w:numId="3" w16cid:durableId="98063456">
    <w:abstractNumId w:val="8"/>
  </w:num>
  <w:num w:numId="4" w16cid:durableId="1307123729">
    <w:abstractNumId w:val="5"/>
  </w:num>
  <w:num w:numId="5" w16cid:durableId="527260957">
    <w:abstractNumId w:val="7"/>
  </w:num>
  <w:num w:numId="6" w16cid:durableId="1507138627">
    <w:abstractNumId w:val="6"/>
  </w:num>
  <w:num w:numId="7" w16cid:durableId="19939249">
    <w:abstractNumId w:val="2"/>
  </w:num>
  <w:num w:numId="8" w16cid:durableId="1315523362">
    <w:abstractNumId w:val="4"/>
  </w:num>
  <w:num w:numId="9" w16cid:durableId="1183934418">
    <w:abstractNumId w:val="0"/>
  </w:num>
  <w:num w:numId="10" w16cid:durableId="1575777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84"/>
    <w:rsid w:val="00066DD4"/>
    <w:rsid w:val="000B344D"/>
    <w:rsid w:val="000D1835"/>
    <w:rsid w:val="00125D87"/>
    <w:rsid w:val="00163508"/>
    <w:rsid w:val="001965F9"/>
    <w:rsid w:val="001C7084"/>
    <w:rsid w:val="001D3C70"/>
    <w:rsid w:val="00222C03"/>
    <w:rsid w:val="002244FC"/>
    <w:rsid w:val="0023375C"/>
    <w:rsid w:val="00264795"/>
    <w:rsid w:val="002822C7"/>
    <w:rsid w:val="002858E0"/>
    <w:rsid w:val="002B172D"/>
    <w:rsid w:val="002B7797"/>
    <w:rsid w:val="00354CB7"/>
    <w:rsid w:val="003A6830"/>
    <w:rsid w:val="003B218A"/>
    <w:rsid w:val="003E304A"/>
    <w:rsid w:val="003F27BB"/>
    <w:rsid w:val="00544725"/>
    <w:rsid w:val="005626DD"/>
    <w:rsid w:val="00596320"/>
    <w:rsid w:val="00602630"/>
    <w:rsid w:val="006449C2"/>
    <w:rsid w:val="006820A1"/>
    <w:rsid w:val="006B39ED"/>
    <w:rsid w:val="007438A2"/>
    <w:rsid w:val="00764A18"/>
    <w:rsid w:val="00784240"/>
    <w:rsid w:val="007B493D"/>
    <w:rsid w:val="007E0C71"/>
    <w:rsid w:val="00804977"/>
    <w:rsid w:val="00833EB8"/>
    <w:rsid w:val="0083678D"/>
    <w:rsid w:val="0084103E"/>
    <w:rsid w:val="00877145"/>
    <w:rsid w:val="008C5DEF"/>
    <w:rsid w:val="008D3600"/>
    <w:rsid w:val="009057D2"/>
    <w:rsid w:val="00907EE4"/>
    <w:rsid w:val="009A7EAA"/>
    <w:rsid w:val="009F4760"/>
    <w:rsid w:val="00A82DAD"/>
    <w:rsid w:val="00A91FEC"/>
    <w:rsid w:val="00B06F6C"/>
    <w:rsid w:val="00B11B0C"/>
    <w:rsid w:val="00B46883"/>
    <w:rsid w:val="00B9346E"/>
    <w:rsid w:val="00BA20D0"/>
    <w:rsid w:val="00BC7791"/>
    <w:rsid w:val="00BD57C4"/>
    <w:rsid w:val="00BE5590"/>
    <w:rsid w:val="00C279AD"/>
    <w:rsid w:val="00C428BF"/>
    <w:rsid w:val="00CF1BFC"/>
    <w:rsid w:val="00CF4BAC"/>
    <w:rsid w:val="00D506B5"/>
    <w:rsid w:val="00D84151"/>
    <w:rsid w:val="00DC4DA3"/>
    <w:rsid w:val="00E30365"/>
    <w:rsid w:val="00E506E6"/>
    <w:rsid w:val="00E736BD"/>
    <w:rsid w:val="00EB2B7B"/>
    <w:rsid w:val="00EC7F96"/>
    <w:rsid w:val="00F2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C862"/>
  <w15:docId w15:val="{AD7F0F5C-D024-4D24-A4C3-E3B63E20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6DD4"/>
  </w:style>
  <w:style w:type="character" w:styleId="af">
    <w:name w:val="Placeholder Text"/>
    <w:basedOn w:val="a0"/>
    <w:uiPriority w:val="99"/>
    <w:semiHidden/>
    <w:rsid w:val="0083678D"/>
    <w:rPr>
      <w:color w:val="808080"/>
    </w:rPr>
  </w:style>
  <w:style w:type="table" w:styleId="af0">
    <w:name w:val="Table Grid"/>
    <w:basedOn w:val="a1"/>
    <w:uiPriority w:val="59"/>
    <w:rsid w:val="007842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784240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784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ukDmitryOlegovich/num-method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ukdmitryolegovich.github.io/num-methods/lab1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kd\Downloads\compilers-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compilers-lab-template.dotx</Template>
  <TotalTime>260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Жук</dc:creator>
  <cp:lastModifiedBy>Дмитрий Жук</cp:lastModifiedBy>
  <cp:revision>13</cp:revision>
  <cp:lastPrinted>2022-02-26T19:13:00Z</cp:lastPrinted>
  <dcterms:created xsi:type="dcterms:W3CDTF">2022-02-15T08:11:00Z</dcterms:created>
  <dcterms:modified xsi:type="dcterms:W3CDTF">2022-09-05T20:46:00Z</dcterms:modified>
</cp:coreProperties>
</file>