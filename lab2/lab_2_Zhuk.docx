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22495EF0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20C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870CEDB" w14:textId="2D133EB2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метода Гаусса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E4C0934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54998578" w:rsidR="00877145" w:rsidRPr="00920C74" w:rsidRDefault="00833EB8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еализ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простейш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Гаусса и научиться оценивать погрешности решения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уравнения для матриц произвольной размерности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DA16EC" w14:textId="7F63FA80" w:rsidR="00EB2B7B" w:rsidRDefault="00920C74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Расширена логика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реализованных ранее, а именно создана сущность </w:t>
      </w:r>
      <w:r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SquareMatrix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является абстракцией для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квадратных матриц и работы с ними. Так как метод Гаусса имеет смысл только для пары «квадратная матрица - вектор», то он был реализован как метод этого самого класса, который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принимает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себя единственным параметром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решением такой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является решением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А – квадратная матрица, 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885853" w14:textId="398E0CD7" w:rsidR="00920C74" w:rsidRDefault="00AE4B1D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 реализован генератор таблиц с возможностью регулировать условие диагонального преобразования.</w:t>
      </w:r>
    </w:p>
    <w:p w14:paraId="198F7630" w14:textId="6FDF9CE6" w:rsidR="00AE4B1D" w:rsidRPr="00920C74" w:rsidRDefault="00AE4B1D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само тестирования – после расчета результата по методу Гаусса, происходит обратная подстановка и показывается отклонение относительно евклидовой нормы.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6A64D46E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использования метода Гаусса, а именно – важность погрешностей особенно при использовании диагонального преобразования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7037BD01" w:rsidR="003E304A" w:rsidRPr="00E506E6" w:rsidRDefault="00E506E6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Данную работу так же можно открыть и посмотреть по ссылке </w:t>
      </w:r>
      <w:hyperlink r:id="rId9" w:history="1">
        <w:r w:rsidR="00AE4B1D" w:rsidRPr="00250E2F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</w:t>
        </w:r>
        <w:r w:rsidR="00AE4B1D" w:rsidRPr="00250E2F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d</w:t>
        </w:r>
        <w:r w:rsidR="00AE4B1D" w:rsidRPr="00250E2F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s/lab2/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E506E6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A7EAA"/>
    <w:rsid w:val="009F4760"/>
    <w:rsid w:val="00A82DAD"/>
    <w:rsid w:val="00A91FEC"/>
    <w:rsid w:val="00AE4B1D"/>
    <w:rsid w:val="00B06F6C"/>
    <w:rsid w:val="00B11B0C"/>
    <w:rsid w:val="00B46883"/>
    <w:rsid w:val="00B9346E"/>
    <w:rsid w:val="00BA20D0"/>
    <w:rsid w:val="00BC7791"/>
    <w:rsid w:val="00BD57C4"/>
    <w:rsid w:val="00BE5590"/>
    <w:rsid w:val="00C279AD"/>
    <w:rsid w:val="00C428BF"/>
    <w:rsid w:val="00CF1BFC"/>
    <w:rsid w:val="00CF4BAC"/>
    <w:rsid w:val="00D506B5"/>
    <w:rsid w:val="00D84151"/>
    <w:rsid w:val="00DC4DA3"/>
    <w:rsid w:val="00E30365"/>
    <w:rsid w:val="00E506E6"/>
    <w:rsid w:val="00E736BD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269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14</cp:revision>
  <cp:lastPrinted>2022-02-26T19:13:00Z</cp:lastPrinted>
  <dcterms:created xsi:type="dcterms:W3CDTF">2022-02-15T08:11:00Z</dcterms:created>
  <dcterms:modified xsi:type="dcterms:W3CDTF">2022-09-12T19:43:00Z</dcterms:modified>
</cp:coreProperties>
</file>