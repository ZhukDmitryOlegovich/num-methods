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56E11784" w:rsidR="002858E0" w:rsidRPr="00B228DE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B228DE" w:rsidRPr="00B228D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6</w:t>
      </w:r>
    </w:p>
    <w:p w14:paraId="3870CEDB" w14:textId="74CCCA13" w:rsidR="00264795" w:rsidRDefault="00BA20D0" w:rsidP="00B228D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B228DE" w:rsidRPr="00B228DE">
        <w:rPr>
          <w:rFonts w:ascii="Times New Roman" w:eastAsia="Times New Roman" w:hAnsi="Times New Roman" w:cs="Times New Roman"/>
          <w:sz w:val="28"/>
          <w:szCs w:val="28"/>
          <w:lang w:val="ru-RU"/>
        </w:rPr>
        <w:t>Сравнение скорости сходимости метода Якоби и Зейделя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26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8A2AB6F" w14:textId="26E1B98B" w:rsidR="002858E0" w:rsidRDefault="00D506B5" w:rsidP="003C4E6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="00877145"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>Численные методы линейной алгебры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3C97E1B0" w14:textId="77777777" w:rsidR="003C4E65" w:rsidRPr="003C4E65" w:rsidRDefault="003C4E65" w:rsidP="003C4E6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50E0EE" w14:textId="11B9E62C" w:rsidR="00C279AD" w:rsidRDefault="00C279AD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BFDE2F" w14:textId="77777777" w:rsidR="00E9370F" w:rsidRDefault="00E9370F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977CE5" w14:textId="5834F2BB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3C05CAEF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</w:t>
      </w:r>
      <w:r w:rsidR="00877145" w:rsidRPr="00920C74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72823852" w:rsidR="003C4E65" w:rsidRDefault="00DC4DA3" w:rsidP="003C4E6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08B7A957" w14:textId="77777777" w:rsidR="003C4E65" w:rsidRDefault="003C4E6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2F400EB" w14:textId="08E8125A" w:rsidR="003B218A" w:rsidRPr="000B344D" w:rsidRDefault="00804977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52637763" w14:textId="43CE60A0" w:rsidR="00306FE3" w:rsidRPr="00B228DE" w:rsidRDefault="003C4E65" w:rsidP="00B228DE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3C4E65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Используя результаты предыдущих лабораторных работ</w:t>
      </w:r>
      <w:r w:rsidR="00B228DE" w:rsidRPr="00B228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228DE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реализовать и сравнить скорость сходимости методов Зейделя и Якоби.</w:t>
      </w:r>
    </w:p>
    <w:p w14:paraId="463BC50E" w14:textId="552D16F6" w:rsidR="00EC7F96" w:rsidRDefault="00EC7F96" w:rsidP="00EC7F96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Реализация</w:t>
      </w:r>
    </w:p>
    <w:p w14:paraId="3DD6C9BD" w14:textId="5CC29EE8" w:rsidR="00877145" w:rsidRDefault="00877145" w:rsidP="00877145">
      <w:pPr>
        <w:spacing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создан репозиторий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8" w:history="1">
        <w:r w:rsidRPr="003135F3">
          <w:rPr>
            <w:rStyle w:val="af1"/>
            <w:rFonts w:ascii="Times New Roman" w:eastAsia="Times New Roman" w:hAnsi="Times New Roman" w:cs="Times New Roman"/>
            <w:sz w:val="28"/>
            <w:szCs w:val="28"/>
            <w:lang w:val="ru-RU"/>
          </w:rPr>
          <w:t>https://github.com/ZhukDmitryOlegovich/num-methods</w:t>
        </w:r>
      </w:hyperlink>
      <w:r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9CC7585" w14:textId="2100576F" w:rsidR="00733D86" w:rsidRDefault="003B6788" w:rsidP="009A06C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Используя ранее реализованный функционал, а именно </w:t>
      </w:r>
      <w:r w:rsidR="00B228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классы, представляющие из себя абстракцией квадратной матрицы и вектора. По аналогии с методом Гаусса, была создана похожая реализация метода. </w:t>
      </w:r>
    </w:p>
    <w:p w14:paraId="198F7630" w14:textId="4AB26C7B" w:rsidR="00AE4B1D" w:rsidRPr="00346D72" w:rsidRDefault="00B228DE" w:rsidP="004A6136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 как метод Зейделя и Якоби является крайне схожими по логике работы, то они были объединены в единую функцию, а чтобы выбрать «мод» (то какой метод запустить), используются дополнительные параметры функции.</w:t>
      </w:r>
    </w:p>
    <w:p w14:paraId="567FADEF" w14:textId="0C2F55D0" w:rsidR="003E304A" w:rsidRPr="00544725" w:rsidRDefault="003E304A" w:rsidP="0054472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75642C58" w14:textId="5B3E2CA1" w:rsidR="00BE5590" w:rsidRPr="00BE5590" w:rsidRDefault="00BE5590" w:rsidP="00BE559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выполнения лабораторной работы был</w:t>
      </w:r>
      <w:r w:rsidR="00B228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реализованы выше заявленные методы, а также был выявлен тот </w:t>
      </w:r>
      <w:r w:rsidR="002C116D">
        <w:rPr>
          <w:rFonts w:ascii="Times New Roman" w:eastAsia="Times New Roman" w:hAnsi="Times New Roman" w:cs="Times New Roman"/>
          <w:sz w:val="28"/>
          <w:szCs w:val="28"/>
          <w:lang w:val="ru-RU"/>
        </w:rPr>
        <w:t>факт,</w:t>
      </w:r>
      <w:r w:rsidR="00B228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 в подавляющем большинстве случаем метода Зейделя сходится быстрее чем метод Якоби</w:t>
      </w: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842BD4" w14:textId="47C1A183" w:rsidR="00797F94" w:rsidRPr="00797F94" w:rsidRDefault="00E506E6" w:rsidP="00797F94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Данную работу так же можно открыть и посмотреть по ссылке </w:t>
      </w:r>
      <w:hyperlink r:id="rId9" w:history="1">
        <w:r w:rsidR="00B228DE">
          <w:rPr>
            <w:rStyle w:val="af1"/>
            <w:rFonts w:ascii="Times New Roman" w:eastAsia="Times New Roman" w:hAnsi="Times New Roman" w:cs="Times New Roman"/>
            <w:sz w:val="28"/>
            <w:szCs w:val="28"/>
            <w:lang w:val="ru-RU"/>
          </w:rPr>
          <w:t>https://zhukdmitryolegovich.github.io/num-methods/lab6/</w:t>
        </w:r>
      </w:hyperlink>
      <w:r w:rsidRPr="00E506E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97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647C85F2" w14:textId="20BE0A5E" w:rsidR="00797F94" w:rsidRPr="003C4E65" w:rsidRDefault="00797F94" w:rsidP="00797F94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</w:p>
    <w:p w14:paraId="4862FF3C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228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jakobi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18E6728C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228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228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&gt;,</w:t>
      </w:r>
    </w:p>
    <w:p w14:paraId="5BC52A51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{ 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?: </w:t>
      </w:r>
      <w:proofErr w:type="spellStart"/>
      <w:r w:rsidRPr="00B228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?: </w:t>
      </w:r>
      <w:r w:rsidRPr="00B228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maxCount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?: </w:t>
      </w:r>
      <w:r w:rsidRPr="00B228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},</w:t>
      </w:r>
    </w:p>
    <w:p w14:paraId="35F54DE0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 {</w:t>
      </w:r>
    </w:p>
    <w:p w14:paraId="1EB96C29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22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22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8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countColons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A7715F2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22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z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eps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228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maxCount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22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Infinity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= 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91AF77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055E2B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22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22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8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228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fromLength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B22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8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5FA6DB6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22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xBefore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4FD402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22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228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8511FE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0FF8C6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228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3C77096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xBefore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228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8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fromMatrix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8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clone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55370E39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22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xNext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z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proofErr w:type="spellStart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xBefore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29717B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228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22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228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1CF34E2F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228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228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D0B1407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- </w:t>
      </w:r>
      <w:proofErr w:type="spellStart"/>
      <w:r w:rsidRPr="00B228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fromLength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6D0C17CC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3F9E35A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(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22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proofErr w:type="spellStart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B228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proofErr w:type="spellStart"/>
      <w:r w:rsidRPr="00B22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proofErr w:type="spellStart"/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xNext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228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]),</w:t>
      </w:r>
    </w:p>
    <w:p w14:paraId="24939916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)</w:t>
      </w:r>
    </w:p>
    <w:p w14:paraId="4D64ACF8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.</w:t>
      </w:r>
      <w:r w:rsidRPr="00B228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reduce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22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228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4C86FA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4E2F957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22845440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B228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49A0E654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maxCount</w:t>
      </w:r>
      <w:proofErr w:type="spellEnd"/>
    </w:p>
    <w:p w14:paraId="3CB0FE81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&amp;&amp; </w:t>
      </w:r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eps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8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228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8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fromMatrix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xBefore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8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8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mulN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B228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))).</w:t>
      </w:r>
      <w:proofErr w:type="spellStart"/>
      <w:r w:rsidRPr="00B228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norma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6D207A78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207451C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3BF2EBDC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proofErr w:type="spellStart"/>
      <w:r w:rsidRPr="00B228DE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{ </w:t>
      </w:r>
      <w:proofErr w:type="spellStart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count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proofErr w:type="spellStart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result</w:t>
      </w:r>
      <w:proofErr w:type="spellEnd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: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x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};</w:t>
      </w:r>
    </w:p>
    <w:p w14:paraId="714F2299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}</w:t>
      </w:r>
    </w:p>
    <w:p w14:paraId="5456FAF1" w14:textId="3F934CF1" w:rsidR="00B228DE" w:rsidRPr="00E506E6" w:rsidRDefault="00B228DE" w:rsidP="009A06C5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28DE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0FB8FCC" wp14:editId="3136B2C6">
            <wp:extent cx="5943600" cy="290068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8DE" w:rsidRPr="00E506E6" w:rsidSect="00066DD4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048A55" w14:textId="77777777" w:rsidR="00066DD4" w:rsidRPr="0023375C" w:rsidRDefault="00066DD4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37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375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06B5" w:rsidRPr="0023375C">
          <w:rPr>
            <w:rFonts w:ascii="Times New Roman" w:hAnsi="Times New Roman" w:cs="Times New Roman"/>
            <w:noProof/>
            <w:sz w:val="24"/>
            <w:szCs w:val="24"/>
            <w:lang w:val="ru-RU"/>
          </w:rPr>
          <w:t>2</w: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9593" w14:textId="04FFA1DE" w:rsidR="0023375C" w:rsidRPr="0023375C" w:rsidRDefault="0023375C" w:rsidP="0023375C">
    <w:pPr>
      <w:pStyle w:val="ad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3375C">
      <w:rPr>
        <w:rFonts w:ascii="Times New Roman" w:hAnsi="Times New Roman" w:cs="Times New Roman"/>
        <w:sz w:val="24"/>
        <w:szCs w:val="24"/>
        <w:lang w:val="ru-RU"/>
      </w:rP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8DF"/>
    <w:multiLevelType w:val="hybridMultilevel"/>
    <w:tmpl w:val="106202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880DDA"/>
    <w:multiLevelType w:val="hybridMultilevel"/>
    <w:tmpl w:val="8E26CC7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103579"/>
    <w:multiLevelType w:val="hybridMultilevel"/>
    <w:tmpl w:val="560214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0E4009"/>
    <w:multiLevelType w:val="hybridMultilevel"/>
    <w:tmpl w:val="BDE6BB2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F252C7"/>
    <w:multiLevelType w:val="hybridMultilevel"/>
    <w:tmpl w:val="D0107FEC"/>
    <w:lvl w:ilvl="0" w:tplc="2C38B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5892265">
    <w:abstractNumId w:val="1"/>
  </w:num>
  <w:num w:numId="2" w16cid:durableId="1897352485">
    <w:abstractNumId w:val="9"/>
  </w:num>
  <w:num w:numId="3" w16cid:durableId="98063456">
    <w:abstractNumId w:val="8"/>
  </w:num>
  <w:num w:numId="4" w16cid:durableId="1307123729">
    <w:abstractNumId w:val="5"/>
  </w:num>
  <w:num w:numId="5" w16cid:durableId="527260957">
    <w:abstractNumId w:val="7"/>
  </w:num>
  <w:num w:numId="6" w16cid:durableId="1507138627">
    <w:abstractNumId w:val="6"/>
  </w:num>
  <w:num w:numId="7" w16cid:durableId="19939249">
    <w:abstractNumId w:val="2"/>
  </w:num>
  <w:num w:numId="8" w16cid:durableId="1315523362">
    <w:abstractNumId w:val="4"/>
  </w:num>
  <w:num w:numId="9" w16cid:durableId="1183934418">
    <w:abstractNumId w:val="0"/>
  </w:num>
  <w:num w:numId="10" w16cid:durableId="1575777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64372"/>
    <w:rsid w:val="00066DD4"/>
    <w:rsid w:val="000B344D"/>
    <w:rsid w:val="000D1835"/>
    <w:rsid w:val="00125D87"/>
    <w:rsid w:val="00163508"/>
    <w:rsid w:val="001965F9"/>
    <w:rsid w:val="001C7084"/>
    <w:rsid w:val="001D3C70"/>
    <w:rsid w:val="00222C03"/>
    <w:rsid w:val="002244FC"/>
    <w:rsid w:val="0023375C"/>
    <w:rsid w:val="00264795"/>
    <w:rsid w:val="002822C7"/>
    <w:rsid w:val="002858E0"/>
    <w:rsid w:val="002B172D"/>
    <w:rsid w:val="002B7797"/>
    <w:rsid w:val="002C116D"/>
    <w:rsid w:val="00306FE3"/>
    <w:rsid w:val="00346D72"/>
    <w:rsid w:val="00354CB7"/>
    <w:rsid w:val="003A6830"/>
    <w:rsid w:val="003B218A"/>
    <w:rsid w:val="003B6788"/>
    <w:rsid w:val="003C4E65"/>
    <w:rsid w:val="003E304A"/>
    <w:rsid w:val="003F27BB"/>
    <w:rsid w:val="004A6136"/>
    <w:rsid w:val="00544725"/>
    <w:rsid w:val="005626DD"/>
    <w:rsid w:val="00596320"/>
    <w:rsid w:val="00602630"/>
    <w:rsid w:val="006449C2"/>
    <w:rsid w:val="006820A1"/>
    <w:rsid w:val="006B39ED"/>
    <w:rsid w:val="00733D86"/>
    <w:rsid w:val="007438A2"/>
    <w:rsid w:val="00764A18"/>
    <w:rsid w:val="00784240"/>
    <w:rsid w:val="00797F94"/>
    <w:rsid w:val="007B493D"/>
    <w:rsid w:val="007E0C71"/>
    <w:rsid w:val="00804977"/>
    <w:rsid w:val="00833EB8"/>
    <w:rsid w:val="0083678D"/>
    <w:rsid w:val="0084103E"/>
    <w:rsid w:val="00877145"/>
    <w:rsid w:val="008C5DEF"/>
    <w:rsid w:val="008D3600"/>
    <w:rsid w:val="009057D2"/>
    <w:rsid w:val="00907EE4"/>
    <w:rsid w:val="00920C74"/>
    <w:rsid w:val="009240BE"/>
    <w:rsid w:val="00976DFF"/>
    <w:rsid w:val="009A06C5"/>
    <w:rsid w:val="009A7EAA"/>
    <w:rsid w:val="009F4760"/>
    <w:rsid w:val="00A82DAD"/>
    <w:rsid w:val="00A91FEC"/>
    <w:rsid w:val="00AE4B1D"/>
    <w:rsid w:val="00B06F6C"/>
    <w:rsid w:val="00B11B0C"/>
    <w:rsid w:val="00B228DE"/>
    <w:rsid w:val="00B46883"/>
    <w:rsid w:val="00B9346E"/>
    <w:rsid w:val="00BA20D0"/>
    <w:rsid w:val="00BC7791"/>
    <w:rsid w:val="00BD57C4"/>
    <w:rsid w:val="00BE5590"/>
    <w:rsid w:val="00BF50A9"/>
    <w:rsid w:val="00C279AD"/>
    <w:rsid w:val="00C428BF"/>
    <w:rsid w:val="00CF1BFC"/>
    <w:rsid w:val="00CF4BAC"/>
    <w:rsid w:val="00D506B5"/>
    <w:rsid w:val="00D84151"/>
    <w:rsid w:val="00D9723F"/>
    <w:rsid w:val="00DC0471"/>
    <w:rsid w:val="00DC4DA3"/>
    <w:rsid w:val="00E30365"/>
    <w:rsid w:val="00E506E6"/>
    <w:rsid w:val="00E736BD"/>
    <w:rsid w:val="00E9370F"/>
    <w:rsid w:val="00EB2B7B"/>
    <w:rsid w:val="00EC7F96"/>
    <w:rsid w:val="00F2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character" w:styleId="af">
    <w:name w:val="Placeholder Text"/>
    <w:basedOn w:val="a0"/>
    <w:uiPriority w:val="99"/>
    <w:semiHidden/>
    <w:rsid w:val="0083678D"/>
    <w:rPr>
      <w:color w:val="808080"/>
    </w:rPr>
  </w:style>
  <w:style w:type="table" w:styleId="af0">
    <w:name w:val="Table Grid"/>
    <w:basedOn w:val="a1"/>
    <w:uiPriority w:val="59"/>
    <w:rsid w:val="007842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784240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8424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AE4B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ukDmitryOlegovich/num-metho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zhukdmitryolegovich.github.io/num-methods/lab6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391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Дмитрий Жук</cp:lastModifiedBy>
  <cp:revision>23</cp:revision>
  <cp:lastPrinted>2022-10-10T13:16:00Z</cp:lastPrinted>
  <dcterms:created xsi:type="dcterms:W3CDTF">2022-02-15T08:11:00Z</dcterms:created>
  <dcterms:modified xsi:type="dcterms:W3CDTF">2022-10-10T13:16:00Z</dcterms:modified>
</cp:coreProperties>
</file>