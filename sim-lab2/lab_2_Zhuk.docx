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0040C1E3" w:rsidR="002858E0" w:rsidRPr="000710F4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912B5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3870CEDB" w14:textId="67AFEDB7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Решения задачи </w:t>
      </w:r>
      <w:r w:rsid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построения карты местности по геоточкам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C608D5C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A95BA6" w:rsidRP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Моделировани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13FDD7D0" w:rsidR="002858E0" w:rsidRPr="00912B5E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28478FB3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6DDCD633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710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построения </w:t>
      </w:r>
      <w:r w:rsidR="00E52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полигональной </w:t>
      </w:r>
      <w:r w:rsid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карты местности</w:t>
      </w:r>
      <w:r w:rsidR="00E52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рендера </w:t>
      </w:r>
      <w:r w:rsidR="00E52542" w:rsidRPr="00E5254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E5254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52542" w:rsidRPr="00E52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52542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на компьютере</w:t>
      </w:r>
      <w:r w:rsidR="000710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r w:rsidR="000710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массиву координат </w:t>
      </w:r>
      <w:r w:rsid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геоточ</w:t>
      </w:r>
      <w:r w:rsid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ек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AE8C6A" w14:textId="3E6A5D84" w:rsidR="00E27B7D" w:rsidRDefault="00833EB8" w:rsidP="00E5254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4BD9B757" w14:textId="0843AFD6" w:rsidR="000710F4" w:rsidRDefault="000710F4" w:rsidP="000710F4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и</w:t>
      </w: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теративны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 построения триангуляции Делоне</w:t>
      </w:r>
      <w:r w:rsidR="00E52542">
        <w:rPr>
          <w:rFonts w:ascii="Times New Roman" w:eastAsia="Times New Roman" w:hAnsi="Times New Roman" w:cs="Times New Roman"/>
          <w:sz w:val="28"/>
          <w:szCs w:val="28"/>
          <w:lang w:val="ru-RU"/>
        </w:rPr>
        <w:t>, соединить массив точек геоданных в данную триангуляцию и произвести визуализацию конечного результата.</w:t>
      </w:r>
    </w:p>
    <w:p w14:paraId="48286A8B" w14:textId="38E21A0F" w:rsidR="000710F4" w:rsidRPr="000710F4" w:rsidRDefault="000710F4" w:rsidP="000710F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Теория</w:t>
      </w:r>
    </w:p>
    <w:p w14:paraId="163A3289" w14:textId="77777777" w:rsidR="000710F4" w:rsidRDefault="000710F4" w:rsidP="000710F4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Одной  из  важнейших  операций,  выполняемых  при  построении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триангуляции, является проверка условия Делоне для заданных пар треугольников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На практике обычно используют один из данных способов проверки:</w:t>
      </w:r>
    </w:p>
    <w:p w14:paraId="1CE54D9F" w14:textId="5F37B885" w:rsidR="000710F4" w:rsidRPr="000710F4" w:rsidRDefault="000710F4" w:rsidP="000710F4">
      <w:pPr>
        <w:pStyle w:val="aa"/>
        <w:numPr>
          <w:ilvl w:val="0"/>
          <w:numId w:val="11"/>
        </w:numPr>
        <w:spacing w:after="24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через уравнение описанной окружности.</w:t>
      </w:r>
    </w:p>
    <w:p w14:paraId="23DF92BF" w14:textId="77AEBA28" w:rsidR="000710F4" w:rsidRPr="000710F4" w:rsidRDefault="000710F4" w:rsidP="000710F4">
      <w:pPr>
        <w:pStyle w:val="aa"/>
        <w:numPr>
          <w:ilvl w:val="0"/>
          <w:numId w:val="11"/>
        </w:numPr>
        <w:spacing w:after="24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с заранее вычисленной описанной окружностью.</w:t>
      </w:r>
    </w:p>
    <w:p w14:paraId="530D75E3" w14:textId="02E67C35" w:rsidR="000710F4" w:rsidRPr="000710F4" w:rsidRDefault="000710F4" w:rsidP="000710F4">
      <w:pPr>
        <w:pStyle w:val="aa"/>
        <w:numPr>
          <w:ilvl w:val="0"/>
          <w:numId w:val="11"/>
        </w:numPr>
        <w:spacing w:after="24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суммы противолежащих углов.</w:t>
      </w:r>
    </w:p>
    <w:p w14:paraId="02DBDFE1" w14:textId="05287A55" w:rsidR="000710F4" w:rsidRDefault="000710F4" w:rsidP="000710F4">
      <w:pPr>
        <w:pStyle w:val="aa"/>
        <w:numPr>
          <w:ilvl w:val="0"/>
          <w:numId w:val="11"/>
        </w:numPr>
        <w:spacing w:after="24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Модифицированная проверка суммы противолежащих углов.</w:t>
      </w:r>
    </w:p>
    <w:p w14:paraId="7CE9D4A2" w14:textId="2CB3868A" w:rsidR="000710F4" w:rsidRDefault="000710F4" w:rsidP="007B5C50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 выбран способ п</w:t>
      </w: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уравнение описанной окружности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B5C50" w:rsidRPr="007B5C50"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Уравнение окружности, проходящей через точки</w:t>
      </w:r>
      <w:r w:rsidR="007B5C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="007B5C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5C50" w:rsidRPr="007B5C50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записать в виде</w:t>
      </w:r>
    </w:p>
    <w:p w14:paraId="4D4B91F1" w14:textId="27EBF629" w:rsidR="007B5C50" w:rsidRPr="005F3A1D" w:rsidRDefault="007B5C50" w:rsidP="007B5C50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</m:t>
          </m:r>
        </m:oMath>
      </m:oMathPara>
    </w:p>
    <w:p w14:paraId="224F4E33" w14:textId="021061FE" w:rsidR="005F3A1D" w:rsidRDefault="005F3A1D" w:rsidP="005F3A1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или же как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∙a-x∙b+y∙c-d=0</m:t>
        </m:r>
      </m:oMath>
      <w:r w:rsidRPr="005F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</w:p>
    <w:p w14:paraId="445FC34E" w14:textId="77777777" w:rsidR="005F3A1D" w:rsidRPr="005F3A1D" w:rsidRDefault="005F3A1D" w:rsidP="005F3A1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, </m:t>
          </m:r>
        </m:oMath>
      </m:oMathPara>
    </w:p>
    <w:p w14:paraId="498BF369" w14:textId="5D16A732" w:rsidR="005F3A1D" w:rsidRPr="005F3A1D" w:rsidRDefault="005F3A1D" w:rsidP="005F3A1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d=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43A77089" w14:textId="2BA39A7C" w:rsidR="005F3A1D" w:rsidRPr="005F3A1D" w:rsidRDefault="005F3A1D" w:rsidP="005F3A1D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3A1D">
        <w:rPr>
          <w:rFonts w:ascii="Times New Roman" w:eastAsia="Times New Roman" w:hAnsi="Times New Roman" w:cs="Times New Roman"/>
          <w:sz w:val="28"/>
          <w:szCs w:val="28"/>
          <w:lang w:val="ru-RU"/>
        </w:rPr>
        <w:t>Тогда условие Делоне для любого заданного треугольника</w:t>
      </w:r>
      <w:r w:rsidRPr="005F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d>
          </m:e>
        </m:d>
      </m:oMath>
      <w:r w:rsidRPr="005F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выполняться только тогда, когда для любого</w:t>
      </w:r>
      <w:r w:rsidRPr="005F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узла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</m:oMath>
      <w:r w:rsidRPr="005F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триангуляции будет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a∙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-b∙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+c∙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-d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sign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≥0</m:t>
        </m:r>
      </m:oMath>
      <w:r w:rsidRPr="005F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когда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попадает внутрь окружности, </w:t>
      </w:r>
      <w:r w:rsidR="00E52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описанной вокруг треугольника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d>
          </m:e>
        </m:d>
      </m:oMath>
      <w:r w:rsidR="00E525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0F5FB3" w14:textId="27747924" w:rsidR="003A6830" w:rsidRPr="00E52542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2D42F061" w14:textId="036E8878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>const det3 = (a: number[][]) =&gt; 0</w:t>
      </w:r>
    </w:p>
    <w:p w14:paraId="7C0C7AA6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+ a[0][0] * a[1][1] * a[2][2]</w:t>
      </w:r>
    </w:p>
    <w:p w14:paraId="05CA221A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+ a[0][1] * a[1][2] * a[2][0]</w:t>
      </w:r>
    </w:p>
    <w:p w14:paraId="368AF339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+ a[0][2] * a[1][0] * a[2][1]</w:t>
      </w:r>
    </w:p>
    <w:p w14:paraId="0BA198E4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- a[0][2] * a[1][1] * a[2][0]</w:t>
      </w:r>
    </w:p>
    <w:p w14:paraId="51732BBC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- a[0][1] * a[1][0] * a[2][2]</w:t>
      </w:r>
    </w:p>
    <w:p w14:paraId="4A619B05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- a[0][0] * a[1][2] * a[2][1];</w:t>
      </w:r>
    </w:p>
    <w:p w14:paraId="1D84F2D9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065351E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>const checkDelaunay = (t: Triangle, p0: Point): boolean =&gt; {</w:t>
      </w:r>
    </w:p>
    <w:p w14:paraId="15B381EA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[p1, p2, p3] = t.points;</w:t>
      </w:r>
    </w:p>
    <w:p w14:paraId="228BA276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x0 = p0.x;</w:t>
      </w:r>
    </w:p>
    <w:p w14:paraId="61E44209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y0 = p0.y;</w:t>
      </w:r>
    </w:p>
    <w:p w14:paraId="0CC643D1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x1 = p1.x;</w:t>
      </w:r>
    </w:p>
    <w:p w14:paraId="2D2455A9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y1 = p1.y;</w:t>
      </w:r>
    </w:p>
    <w:p w14:paraId="65F6F8BA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x2 = p2.x;</w:t>
      </w:r>
    </w:p>
    <w:p w14:paraId="4EB0EA96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y2 = p2.y;</w:t>
      </w:r>
    </w:p>
    <w:p w14:paraId="74244F5C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x3 = p3.x;</w:t>
      </w:r>
    </w:p>
    <w:p w14:paraId="30057894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y3 = p3.y;</w:t>
      </w:r>
    </w:p>
    <w:p w14:paraId="5CEF9EDB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FAE1045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s1 = x1 ** 2 + y1 ** 2;</w:t>
      </w:r>
    </w:p>
    <w:p w14:paraId="03B329AC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s2 = x2 ** 2 + y2 ** 2;</w:t>
      </w:r>
    </w:p>
    <w:p w14:paraId="0B524FAE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s3 = x3 ** 2 + y3 ** 2;</w:t>
      </w:r>
    </w:p>
    <w:p w14:paraId="6FC76F6B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10A5854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a = det3([</w:t>
      </w:r>
    </w:p>
    <w:p w14:paraId="14EB5D1E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lastRenderedPageBreak/>
        <w:tab/>
      </w:r>
      <w:r w:rsidRPr="00E52542">
        <w:rPr>
          <w:bCs/>
          <w:lang w:val="en-US"/>
        </w:rPr>
        <w:tab/>
        <w:t>[x1, y1, 1],</w:t>
      </w:r>
    </w:p>
    <w:p w14:paraId="24601022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[x2, y2, 1],</w:t>
      </w:r>
    </w:p>
    <w:p w14:paraId="14579FBA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[x3, y3, 1],</w:t>
      </w:r>
    </w:p>
    <w:p w14:paraId="00975EF7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]);</w:t>
      </w:r>
    </w:p>
    <w:p w14:paraId="4A22ECA4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b = det3([</w:t>
      </w:r>
    </w:p>
    <w:p w14:paraId="38DD3149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[s1, y1, 1],</w:t>
      </w:r>
    </w:p>
    <w:p w14:paraId="18B89D6E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[s2, y2, 1],</w:t>
      </w:r>
    </w:p>
    <w:p w14:paraId="7D7C4B9D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[s3, y3, 1],</w:t>
      </w:r>
    </w:p>
    <w:p w14:paraId="246DD141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]);</w:t>
      </w:r>
    </w:p>
    <w:p w14:paraId="240170F9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c = det3([</w:t>
      </w:r>
    </w:p>
    <w:p w14:paraId="6657C96F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[s1, x1, 1],</w:t>
      </w:r>
    </w:p>
    <w:p w14:paraId="50D7A461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[s2, x2, 1],</w:t>
      </w:r>
    </w:p>
    <w:p w14:paraId="7BC9FD25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[s3, x3, 1],</w:t>
      </w:r>
    </w:p>
    <w:p w14:paraId="0F016177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]);</w:t>
      </w:r>
    </w:p>
    <w:p w14:paraId="4304D0CC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const d = det3([</w:t>
      </w:r>
    </w:p>
    <w:p w14:paraId="2ACAEF4A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[s1, x1, y1],</w:t>
      </w:r>
    </w:p>
    <w:p w14:paraId="464AA0CE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[s2, x2, y2],</w:t>
      </w:r>
    </w:p>
    <w:p w14:paraId="3807DE25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</w:r>
      <w:r w:rsidRPr="00E52542">
        <w:rPr>
          <w:bCs/>
          <w:lang w:val="en-US"/>
        </w:rPr>
        <w:tab/>
        <w:t>[s3, x3, y3],</w:t>
      </w:r>
    </w:p>
    <w:p w14:paraId="20E20D15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]);</w:t>
      </w:r>
    </w:p>
    <w:p w14:paraId="1B1C97BA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2F57DC8" w14:textId="77777777" w:rsidR="00E52542" w:rsidRPr="00E52542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52542">
        <w:rPr>
          <w:bCs/>
          <w:lang w:val="en-US"/>
        </w:rPr>
        <w:tab/>
        <w:t>return Math.sign(a) * (a * (x0 ** 2 + y0 ** 2) - b * x0 + c * y0 - d) &gt;= 0;</w:t>
      </w:r>
    </w:p>
    <w:p w14:paraId="27F59251" w14:textId="0B6F8C6B" w:rsidR="009918EE" w:rsidRPr="006D02A1" w:rsidRDefault="00E52542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E52542">
        <w:rPr>
          <w:bCs/>
        </w:rPr>
        <w:t>};</w:t>
      </w:r>
    </w:p>
    <w:p w14:paraId="474E68C7" w14:textId="5C2D6930" w:rsidR="00A07FB5" w:rsidRPr="00AC3B44" w:rsidRDefault="009918EE" w:rsidP="00AC3B44">
      <w:pPr>
        <w:spacing w:after="24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 — </w:t>
      </w:r>
      <w:r w:rsidR="00E52542" w:rsidRPr="00E52542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проверки условия Делоне для заданного треугольника и точки</w:t>
      </w:r>
    </w:p>
    <w:p w14:paraId="5014715B" w14:textId="1BB605B1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C3B44">
        <w:rPr>
          <w:bCs/>
          <w:lang w:val="en-US"/>
        </w:rPr>
        <w:t>const iterativeDelaunay = async (data: Data, newPoint: Point) =&gt; {</w:t>
      </w:r>
    </w:p>
    <w:p w14:paraId="7D1C6DD8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C3B44">
        <w:rPr>
          <w:bCs/>
          <w:lang w:val="en-US"/>
        </w:rPr>
        <w:tab/>
        <w:t>const incorrectTriangles = await data.getIncorrectTriangles(newPoint);</w:t>
      </w:r>
    </w:p>
    <w:p w14:paraId="46AF0336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C3B44">
        <w:rPr>
          <w:bCs/>
          <w:lang w:val="en-US"/>
        </w:rPr>
        <w:tab/>
        <w:t>await Promise.all(incorrectTriangles.map(data.removeTriangle));</w:t>
      </w:r>
    </w:p>
    <w:p w14:paraId="28C90DFC" w14:textId="77777777" w:rsid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</w:p>
    <w:p w14:paraId="39A93CA0" w14:textId="31050622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C3B44">
        <w:rPr>
          <w:bCs/>
          <w:lang w:val="en-US"/>
        </w:rPr>
        <w:tab/>
        <w:t>const grad = (p: Point) =&gt; Math.atan2(p.y - newPoint.y, p.x - newPoint.x);</w:t>
      </w:r>
    </w:p>
    <w:p w14:paraId="2C87A908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B6C68C0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C3B44">
        <w:rPr>
          <w:bCs/>
          <w:lang w:val="en-US"/>
        </w:rPr>
        <w:tab/>
        <w:t>const lostPoints = [...new Set(incorrectTriangles.flatMap(({ points }) =&gt; points))]</w:t>
      </w:r>
    </w:p>
    <w:p w14:paraId="38FB8D94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C3B44">
        <w:rPr>
          <w:bCs/>
          <w:lang w:val="en-US"/>
        </w:rPr>
        <w:tab/>
      </w:r>
      <w:r w:rsidRPr="00AC3B44">
        <w:rPr>
          <w:bCs/>
          <w:lang w:val="en-US"/>
        </w:rPr>
        <w:tab/>
        <w:t>.sort((a, b) =&gt; grad(a) - grad(b));</w:t>
      </w:r>
    </w:p>
    <w:p w14:paraId="25733C1C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0D5D3BD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C3B44">
        <w:rPr>
          <w:bCs/>
          <w:lang w:val="en-US"/>
        </w:rPr>
        <w:tab/>
        <w:t>await Promise.all(lostPoints.map(</w:t>
      </w:r>
    </w:p>
    <w:p w14:paraId="3628E422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AC3B44">
        <w:rPr>
          <w:bCs/>
          <w:lang w:val="en-US"/>
        </w:rPr>
        <w:tab/>
      </w:r>
      <w:r w:rsidRPr="00AC3B44">
        <w:rPr>
          <w:bCs/>
          <w:lang w:val="en-US"/>
        </w:rPr>
        <w:tab/>
        <w:t>(p, i) =&gt; data.createTriangle(p, lostPoints[(i + 1) % lostPoints.length], newPoint),</w:t>
      </w:r>
    </w:p>
    <w:p w14:paraId="59C4CA76" w14:textId="77777777" w:rsidR="00AC3B44" w:rsidRPr="00AC3B44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AC3B44">
        <w:rPr>
          <w:bCs/>
          <w:lang w:val="en-US"/>
        </w:rPr>
        <w:tab/>
      </w:r>
      <w:r w:rsidRPr="00AC3B44">
        <w:rPr>
          <w:bCs/>
        </w:rPr>
        <w:t>));</w:t>
      </w:r>
    </w:p>
    <w:p w14:paraId="7A090F1B" w14:textId="343C3E44" w:rsidR="00A07FB5" w:rsidRPr="006D02A1" w:rsidRDefault="00AC3B44" w:rsidP="00AC3B44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AC3B44">
        <w:rPr>
          <w:bCs/>
        </w:rPr>
        <w:t>}</w:t>
      </w:r>
      <w:r w:rsidR="001C70D3" w:rsidRPr="001C70D3">
        <w:rPr>
          <w:bCs/>
        </w:rPr>
        <w:t>;</w:t>
      </w:r>
    </w:p>
    <w:p w14:paraId="489566F5" w14:textId="253B7CEB" w:rsidR="00A07FB5" w:rsidRPr="006D02A1" w:rsidRDefault="00A07FB5" w:rsidP="00A07FB5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D0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D0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добавления точки к существующей триангуляции Делоне</w:t>
      </w:r>
    </w:p>
    <w:p w14:paraId="2632FF22" w14:textId="32242B24" w:rsidR="001C70D3" w:rsidRPr="00AC3B44" w:rsidRDefault="00AC3B44" w:rsidP="00AC3B4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3B4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97C139" wp14:editId="2B5C007B">
            <wp:extent cx="5943600" cy="5751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0FD" w14:textId="0C83BA14" w:rsidR="001C70D3" w:rsidRDefault="001C70D3" w:rsidP="001C70D3">
      <w:pPr>
        <w:pStyle w:val="aa"/>
        <w:spacing w:after="24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рафик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получившейся триангуляции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547F7E02" w:rsidR="003E304A" w:rsidRPr="00BD57C4" w:rsidRDefault="00833EB8" w:rsidP="003D79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</w:t>
      </w:r>
      <w:r w:rsidR="00AC3B44" w:rsidRPr="00AC3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 способ построения триангуляции</w:t>
      </w:r>
      <w:r w:rsidR="007B6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Делоне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</w:t>
      </w:r>
      <w:r w:rsidR="007B6B11" w:rsidRPr="007B6B11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её свойств она позволяет избежать очень острых треугольников, которые будут мешать и создавать</w:t>
      </w:r>
      <w:r w:rsidR="007B6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визуальные</w:t>
      </w:r>
      <w:r w:rsidR="007B6B11" w:rsidRPr="007B6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артефакты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B6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была выявлена неточность в алгоритме п</w:t>
      </w:r>
      <w:r w:rsidR="007B6B11"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</w:t>
      </w:r>
      <w:r w:rsidR="007B6B1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B6B11"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суммы </w:t>
      </w:r>
      <w:r w:rsidR="007B6B11" w:rsidRPr="000710F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противолежащих углов</w:t>
      </w:r>
      <w:r w:rsidR="007B6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предложенная во многих источниках – нигде не упоминается важность порядка перебора точек в треугольнике, ведь это влияет на то какие получатся углы. Насчет данной проблемы был обнаружен пост на Хабре: </w:t>
      </w:r>
      <w:r w:rsidR="007B6B11" w:rsidRPr="007B6B11">
        <w:rPr>
          <w:rFonts w:ascii="Times New Roman" w:eastAsia="Times New Roman" w:hAnsi="Times New Roman" w:cs="Times New Roman"/>
          <w:sz w:val="28"/>
          <w:szCs w:val="28"/>
          <w:lang w:val="ru-RU"/>
        </w:rPr>
        <w:t>https://habr.com/ru/post/252925/</w:t>
      </w:r>
      <w:r w:rsidR="007B6B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BD57C4" w:rsidSect="00066DD4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16767060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</w:t>
    </w:r>
    <w:r w:rsidR="000710F4">
      <w:rPr>
        <w:rFonts w:ascii="Times New Roman" w:hAnsi="Times New Roman" w:cs="Times New Roman"/>
        <w:sz w:val="24"/>
        <w:szCs w:val="24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EE"/>
    <w:multiLevelType w:val="hybridMultilevel"/>
    <w:tmpl w:val="D0107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630EF"/>
    <w:multiLevelType w:val="hybridMultilevel"/>
    <w:tmpl w:val="45B6A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25D6"/>
    <w:multiLevelType w:val="hybridMultilevel"/>
    <w:tmpl w:val="CC36F0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F252C7"/>
    <w:multiLevelType w:val="hybridMultilevel"/>
    <w:tmpl w:val="D65E5C06"/>
    <w:lvl w:ilvl="0" w:tplc="2C38B1B4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8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72552">
    <w:abstractNumId w:val="3"/>
  </w:num>
  <w:num w:numId="2" w16cid:durableId="403841382">
    <w:abstractNumId w:val="10"/>
  </w:num>
  <w:num w:numId="3" w16cid:durableId="1029139696">
    <w:abstractNumId w:val="9"/>
  </w:num>
  <w:num w:numId="4" w16cid:durableId="1488520036">
    <w:abstractNumId w:val="6"/>
  </w:num>
  <w:num w:numId="5" w16cid:durableId="66149057">
    <w:abstractNumId w:val="8"/>
  </w:num>
  <w:num w:numId="6" w16cid:durableId="430931856">
    <w:abstractNumId w:val="7"/>
  </w:num>
  <w:num w:numId="7" w16cid:durableId="736437916">
    <w:abstractNumId w:val="4"/>
  </w:num>
  <w:num w:numId="8" w16cid:durableId="843209372">
    <w:abstractNumId w:val="5"/>
  </w:num>
  <w:num w:numId="9" w16cid:durableId="357656933">
    <w:abstractNumId w:val="2"/>
  </w:num>
  <w:num w:numId="10" w16cid:durableId="356128047">
    <w:abstractNumId w:val="0"/>
  </w:num>
  <w:num w:numId="11" w16cid:durableId="91712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05FE2"/>
    <w:rsid w:val="00013177"/>
    <w:rsid w:val="00052348"/>
    <w:rsid w:val="00066DD4"/>
    <w:rsid w:val="000710F4"/>
    <w:rsid w:val="000B344D"/>
    <w:rsid w:val="000E6B42"/>
    <w:rsid w:val="00125D87"/>
    <w:rsid w:val="00163508"/>
    <w:rsid w:val="001C7084"/>
    <w:rsid w:val="001C70D3"/>
    <w:rsid w:val="001D3C70"/>
    <w:rsid w:val="00222C03"/>
    <w:rsid w:val="002244FC"/>
    <w:rsid w:val="0023375C"/>
    <w:rsid w:val="00264795"/>
    <w:rsid w:val="00267776"/>
    <w:rsid w:val="002822C7"/>
    <w:rsid w:val="002858E0"/>
    <w:rsid w:val="002B172D"/>
    <w:rsid w:val="002B7797"/>
    <w:rsid w:val="00354CB7"/>
    <w:rsid w:val="003A589F"/>
    <w:rsid w:val="003A6830"/>
    <w:rsid w:val="003B218A"/>
    <w:rsid w:val="003D7967"/>
    <w:rsid w:val="003E15AE"/>
    <w:rsid w:val="003E304A"/>
    <w:rsid w:val="003F27BB"/>
    <w:rsid w:val="003F483C"/>
    <w:rsid w:val="004F346B"/>
    <w:rsid w:val="00502D06"/>
    <w:rsid w:val="005626DD"/>
    <w:rsid w:val="00596320"/>
    <w:rsid w:val="005C79C9"/>
    <w:rsid w:val="005F3A1D"/>
    <w:rsid w:val="00602630"/>
    <w:rsid w:val="00603E87"/>
    <w:rsid w:val="0061495D"/>
    <w:rsid w:val="006149E1"/>
    <w:rsid w:val="006449C2"/>
    <w:rsid w:val="006820A1"/>
    <w:rsid w:val="006B39ED"/>
    <w:rsid w:val="006D02A1"/>
    <w:rsid w:val="006D2587"/>
    <w:rsid w:val="006D7DAE"/>
    <w:rsid w:val="00717455"/>
    <w:rsid w:val="0074003D"/>
    <w:rsid w:val="00764A18"/>
    <w:rsid w:val="00784240"/>
    <w:rsid w:val="007B493D"/>
    <w:rsid w:val="007B5C50"/>
    <w:rsid w:val="007B6B11"/>
    <w:rsid w:val="007E0C71"/>
    <w:rsid w:val="007F1DDA"/>
    <w:rsid w:val="00804977"/>
    <w:rsid w:val="00814E59"/>
    <w:rsid w:val="00833EB8"/>
    <w:rsid w:val="0083678D"/>
    <w:rsid w:val="0084103E"/>
    <w:rsid w:val="00886DCD"/>
    <w:rsid w:val="008C5DEF"/>
    <w:rsid w:val="008D3600"/>
    <w:rsid w:val="009057D2"/>
    <w:rsid w:val="00907EE4"/>
    <w:rsid w:val="00912B5E"/>
    <w:rsid w:val="009918EE"/>
    <w:rsid w:val="009A7EAA"/>
    <w:rsid w:val="009D2CE6"/>
    <w:rsid w:val="009F4760"/>
    <w:rsid w:val="00A046E8"/>
    <w:rsid w:val="00A05F9E"/>
    <w:rsid w:val="00A07FB5"/>
    <w:rsid w:val="00A82DAD"/>
    <w:rsid w:val="00A91FEC"/>
    <w:rsid w:val="00A9208A"/>
    <w:rsid w:val="00A95BA6"/>
    <w:rsid w:val="00AC3B44"/>
    <w:rsid w:val="00AF49F9"/>
    <w:rsid w:val="00B06F6C"/>
    <w:rsid w:val="00B11B0C"/>
    <w:rsid w:val="00B9346E"/>
    <w:rsid w:val="00B97CB0"/>
    <w:rsid w:val="00BA20D0"/>
    <w:rsid w:val="00BC7791"/>
    <w:rsid w:val="00BD57C4"/>
    <w:rsid w:val="00C05513"/>
    <w:rsid w:val="00C37955"/>
    <w:rsid w:val="00C428BF"/>
    <w:rsid w:val="00C76AFA"/>
    <w:rsid w:val="00CB40C7"/>
    <w:rsid w:val="00CC3D45"/>
    <w:rsid w:val="00CF4BAC"/>
    <w:rsid w:val="00CF71B4"/>
    <w:rsid w:val="00D1070D"/>
    <w:rsid w:val="00D506B5"/>
    <w:rsid w:val="00D84151"/>
    <w:rsid w:val="00DA4960"/>
    <w:rsid w:val="00DB2FC7"/>
    <w:rsid w:val="00DC4DA3"/>
    <w:rsid w:val="00DC7379"/>
    <w:rsid w:val="00DE1D68"/>
    <w:rsid w:val="00E25DB3"/>
    <w:rsid w:val="00E27B7D"/>
    <w:rsid w:val="00E30365"/>
    <w:rsid w:val="00E52542"/>
    <w:rsid w:val="00E6392C"/>
    <w:rsid w:val="00E736BD"/>
    <w:rsid w:val="00E74C77"/>
    <w:rsid w:val="00EA5D4F"/>
    <w:rsid w:val="00F11A64"/>
    <w:rsid w:val="00F20BC4"/>
    <w:rsid w:val="00F22549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612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25</cp:revision>
  <cp:lastPrinted>2019-11-02T17:16:00Z</cp:lastPrinted>
  <dcterms:created xsi:type="dcterms:W3CDTF">2022-02-15T08:11:00Z</dcterms:created>
  <dcterms:modified xsi:type="dcterms:W3CDTF">2023-03-04T13:55:00Z</dcterms:modified>
</cp:coreProperties>
</file>