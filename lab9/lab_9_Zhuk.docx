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7F50F83B" w:rsidR="002858E0" w:rsidRPr="00B228DE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FE61E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</w:p>
    <w:p w14:paraId="3870CEDB" w14:textId="226726A2" w:rsidR="00264795" w:rsidRDefault="00BA20D0" w:rsidP="00B228D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E61E6"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скорости сходимости однопараметрического метода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11B9E62C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FDE2F" w14:textId="77777777" w:rsidR="00E9370F" w:rsidRDefault="00E9370F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2637763" w14:textId="5AAFB6A1" w:rsidR="00306FE3" w:rsidRPr="00FE61E6" w:rsidRDefault="00FE61E6" w:rsidP="00FE61E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зависимость скорости сходимости однопараметрического метода в зависимости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τ</m:t>
        </m:r>
      </m:oMath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CC7585" w14:textId="0EC00E60" w:rsidR="00733D86" w:rsidRDefault="003B6788" w:rsidP="009A06C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ранее реализованный функционал, а именно 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классы, представляющие из себя абстракцией квадратной матрицы и вектора. По аналогии с методом 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Зейделя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, был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похожая реализация метода. </w:t>
      </w:r>
    </w:p>
    <w:p w14:paraId="198F7630" w14:textId="6BA0538E" w:rsidR="00AE4B1D" w:rsidRPr="00FE61E6" w:rsidRDefault="00B228DE" w:rsidP="004A613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</w:t>
      </w:r>
      <w:r w:rsidR="00FE61E6"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однопараметрическ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r w:rsidR="00FE61E6"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своей работы требует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τ</m:t>
        </m:r>
      </m:oMath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для нахождения необходимо было найти собственное значение матрицы, использовалась библиотека </w:t>
      </w:r>
      <w:r w:rsidR="00FE61E6">
        <w:rPr>
          <w:rFonts w:ascii="Times New Roman" w:eastAsia="Times New Roman" w:hAnsi="Times New Roman" w:cs="Times New Roman"/>
          <w:sz w:val="28"/>
          <w:szCs w:val="28"/>
          <w:lang w:val="en-US"/>
        </w:rPr>
        <w:t>mathjs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именно её функция </w:t>
      </w:r>
      <w:r w:rsidR="00FE61E6"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eigs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и находит собственные значение.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620C23D2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 выше заявленные метод, а также был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произведен анализ количества итераций в зависимости от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τ</m:t>
        </m:r>
      </m:oMath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показал, что наиболее благоприятным является </w:t>
      </w:r>
      <w:r w:rsidR="00FE61E6" w:rsidRPr="00FE61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τ=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max </m:t>
                </m:r>
              </m:sub>
            </m:sSub>
          </m:den>
        </m:f>
      </m:oMath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842BD4" w14:textId="51B87B59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9" w:history="1">
        <w:r w:rsidR="00FE61E6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https://zhukdmitryolegovich.github.io/num-methods/lab9/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14F2299" w14:textId="7B97006B" w:rsidR="00B228DE" w:rsidRPr="00F276AB" w:rsidRDefault="00797F94" w:rsidP="00F276A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1665AF03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singleParameterMethod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5F7BFC9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&gt;,</w:t>
      </w:r>
    </w:p>
    <w:p w14:paraId="1C85569E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{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},</w:t>
      </w:r>
    </w:p>
    <w:p w14:paraId="4258A1A6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 {</w:t>
      </w:r>
    </w:p>
    <w:p w14:paraId="5D3E2443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eps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maxCount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Infinity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01F8B4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countColons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AAEED7A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SquareMatrix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+(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))));</w:t>
      </w:r>
    </w:p>
    <w:p w14:paraId="33D9443A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1B35EB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051D5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053EF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F20E5E5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05583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D5BD4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8BAAB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65E061D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1D7820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5964B8D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276A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const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de-DE"/>
        </w:rPr>
        <w:t>g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=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de-DE"/>
        </w:rPr>
        <w:t>f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de-DE"/>
        </w:rPr>
        <w:t>mulN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de-DE"/>
        </w:rPr>
        <w:t>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);</w:t>
      </w:r>
    </w:p>
    <w:p w14:paraId="31DD3797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           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fromMatrix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EAA6DC1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B414D0C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F276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53358738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maxCount</w:t>
      </w:r>
    </w:p>
    <w:p w14:paraId="47916295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&amp;&amp; </w:t>
      </w:r>
      <w:r w:rsidRPr="00F276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eps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fromMatrix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F276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</w:t>
      </w:r>
      <w:r w:rsidRPr="00F276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7FD5E8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63DEEB6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0FB9642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F276A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result: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276A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</w:t>
      </w: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};</w:t>
      </w:r>
    </w:p>
    <w:p w14:paraId="6EC02928" w14:textId="77777777" w:rsidR="00F276AB" w:rsidRPr="00F276AB" w:rsidRDefault="00F276AB" w:rsidP="00F276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276A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5456FAF1" w14:textId="662F4878" w:rsidR="00B228DE" w:rsidRPr="00E506E6" w:rsidRDefault="00F276AB" w:rsidP="009A06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76A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EFBFF62" wp14:editId="68BBBEE9">
            <wp:extent cx="5943600" cy="290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DE" w:rsidRPr="00E506E6" w:rsidSect="00066DD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2C116D"/>
    <w:rsid w:val="00306FE3"/>
    <w:rsid w:val="00346D72"/>
    <w:rsid w:val="00354CB7"/>
    <w:rsid w:val="003A6830"/>
    <w:rsid w:val="003B218A"/>
    <w:rsid w:val="003B6788"/>
    <w:rsid w:val="003C4E65"/>
    <w:rsid w:val="003E304A"/>
    <w:rsid w:val="003F27BB"/>
    <w:rsid w:val="004A6136"/>
    <w:rsid w:val="00544725"/>
    <w:rsid w:val="005626DD"/>
    <w:rsid w:val="00596320"/>
    <w:rsid w:val="00602630"/>
    <w:rsid w:val="006449C2"/>
    <w:rsid w:val="006820A1"/>
    <w:rsid w:val="006B39ED"/>
    <w:rsid w:val="00733D86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76DFF"/>
    <w:rsid w:val="009A06C5"/>
    <w:rsid w:val="009A7EAA"/>
    <w:rsid w:val="009F4760"/>
    <w:rsid w:val="00A82DAD"/>
    <w:rsid w:val="00A91FEC"/>
    <w:rsid w:val="00AE4B1D"/>
    <w:rsid w:val="00B06F6C"/>
    <w:rsid w:val="00B11B0C"/>
    <w:rsid w:val="00B228DE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0471"/>
    <w:rsid w:val="00DC4DA3"/>
    <w:rsid w:val="00E30365"/>
    <w:rsid w:val="00E506E6"/>
    <w:rsid w:val="00E736BD"/>
    <w:rsid w:val="00E9370F"/>
    <w:rsid w:val="00EB2B7B"/>
    <w:rsid w:val="00EC7F96"/>
    <w:rsid w:val="00F20BC4"/>
    <w:rsid w:val="00F276AB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9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401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25</cp:revision>
  <cp:lastPrinted>2022-11-07T12:46:00Z</cp:lastPrinted>
  <dcterms:created xsi:type="dcterms:W3CDTF">2022-02-15T08:11:00Z</dcterms:created>
  <dcterms:modified xsi:type="dcterms:W3CDTF">2022-11-07T12:48:00Z</dcterms:modified>
</cp:coreProperties>
</file>